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AEEA" w14:textId="77777777" w:rsidR="0009543D" w:rsidRPr="00096093" w:rsidRDefault="0009543D" w:rsidP="0009543D">
      <w:pPr>
        <w:pStyle w:val="CoverTitle"/>
      </w:pPr>
      <w:bookmarkStart w:id="0" w:name="_Toc385505508"/>
      <w:r>
        <w:t>Final Round Written Report</w:t>
      </w:r>
    </w:p>
    <w:p w14:paraId="1A883887" w14:textId="77777777" w:rsidR="0009543D" w:rsidRDefault="0009543D" w:rsidP="0009543D">
      <w:pPr>
        <w:pStyle w:val="CoverTitleContinued"/>
      </w:pPr>
      <w:r>
        <w:t>by Machine Forgetting (Patras)</w:t>
      </w:r>
    </w:p>
    <w:p w14:paraId="76ED4DB5" w14:textId="77777777" w:rsidR="0009543D" w:rsidRPr="00CF50B7" w:rsidRDefault="0009543D" w:rsidP="0009543D">
      <w:pPr>
        <w:pStyle w:val="HeadingPreface"/>
      </w:pPr>
      <w:bookmarkStart w:id="1" w:name="_Toc430947631"/>
      <w:bookmarkStart w:id="2" w:name="_Toc431284129"/>
      <w:bookmarkStart w:id="3" w:name="_Toc431374932"/>
      <w:bookmarkStart w:id="4" w:name="_Toc431889535"/>
      <w:bookmarkStart w:id="5" w:name="_Toc431980074"/>
      <w:bookmarkStart w:id="6" w:name="_Toc104483419"/>
      <w:commentRangeStart w:id="7"/>
      <w:r w:rsidRPr="00CF50B7">
        <w:t>About this document</w:t>
      </w:r>
      <w:bookmarkEnd w:id="0"/>
      <w:bookmarkEnd w:id="1"/>
      <w:bookmarkEnd w:id="2"/>
      <w:bookmarkEnd w:id="3"/>
      <w:bookmarkEnd w:id="4"/>
      <w:bookmarkEnd w:id="5"/>
      <w:commentRangeEnd w:id="7"/>
      <w:r>
        <w:rPr>
          <w:rStyle w:val="CommentReference"/>
          <w:b w:val="0"/>
          <w:snapToGrid/>
          <w:kern w:val="0"/>
          <w:lang w:eastAsia="en-US"/>
        </w:rPr>
        <w:commentReference w:id="7"/>
      </w:r>
      <w:bookmarkEnd w:id="6"/>
    </w:p>
    <w:p w14:paraId="08CB2194" w14:textId="77777777" w:rsidR="0009543D" w:rsidRPr="00FC6AE6" w:rsidRDefault="0009543D" w:rsidP="0009543D">
      <w:pPr>
        <w:pStyle w:val="Heading"/>
      </w:pPr>
      <w:r w:rsidRPr="000C4A1A">
        <w:t>Scope and purpose</w:t>
      </w:r>
    </w:p>
    <w:p w14:paraId="73D3D1F3" w14:textId="77777777" w:rsidR="0009543D" w:rsidRPr="009961A1" w:rsidRDefault="0009543D" w:rsidP="0009543D">
      <w:pPr>
        <w:pStyle w:val="Body"/>
      </w:pPr>
      <w:r>
        <w:t xml:space="preserve">In this document we will document how we worked on the topic and the results we got as a team during the Final Round of the </w:t>
      </w:r>
      <w:proofErr w:type="spellStart"/>
      <w:r>
        <w:t>EESTech</w:t>
      </w:r>
      <w:proofErr w:type="spellEnd"/>
      <w:r>
        <w:t xml:space="preserve"> Challenge 2022.</w:t>
      </w:r>
    </w:p>
    <w:p w14:paraId="202A5768" w14:textId="77777777" w:rsidR="0009543D" w:rsidRPr="00096093" w:rsidRDefault="0009543D" w:rsidP="0009543D">
      <w:pPr>
        <w:pStyle w:val="Heading"/>
      </w:pPr>
      <w:r>
        <w:t>Intended audience</w:t>
      </w:r>
    </w:p>
    <w:p w14:paraId="1367FBA3" w14:textId="77777777" w:rsidR="0009543D" w:rsidRPr="009961A1" w:rsidRDefault="0009543D" w:rsidP="0009543D">
      <w:pPr>
        <w:pStyle w:val="Body"/>
      </w:pPr>
      <w:r>
        <w:t xml:space="preserve">This document is intended for the evaluators of the teams that participated in the </w:t>
      </w:r>
      <w:proofErr w:type="spellStart"/>
      <w:r>
        <w:t>EESTech</w:t>
      </w:r>
      <w:proofErr w:type="spellEnd"/>
      <w:r>
        <w:t xml:space="preserve"> Challenge.</w:t>
      </w:r>
    </w:p>
    <w:p w14:paraId="172D614D" w14:textId="77777777" w:rsidR="0009543D" w:rsidRDefault="0009543D" w:rsidP="0009543D">
      <w:pPr>
        <w:pStyle w:val="AnchorLine"/>
      </w:pPr>
    </w:p>
    <w:p w14:paraId="42FA8C95" w14:textId="77777777" w:rsidR="0009543D" w:rsidRPr="000C4A1A" w:rsidRDefault="0009543D" w:rsidP="0009543D">
      <w:pPr>
        <w:sectPr w:rsidR="0009543D" w:rsidRPr="000C4A1A" w:rsidSect="006B5FCF">
          <w:headerReference w:type="even" r:id="rId11"/>
          <w:headerReference w:type="default" r:id="rId12"/>
          <w:footerReference w:type="even" r:id="rId13"/>
          <w:footerReference w:type="default" r:id="rId14"/>
          <w:headerReference w:type="first" r:id="rId15"/>
          <w:footerReference w:type="first" r:id="rId16"/>
          <w:footnotePr>
            <w:numRestart w:val="eachPage"/>
          </w:footnotePr>
          <w:type w:val="continuous"/>
          <w:pgSz w:w="11907" w:h="16840" w:code="9"/>
          <w:pgMar w:top="1560" w:right="850" w:bottom="993" w:left="851" w:header="284" w:footer="324" w:gutter="0"/>
          <w:cols w:space="720"/>
          <w:formProt w:val="0"/>
          <w:titlePg/>
        </w:sectPr>
      </w:pPr>
    </w:p>
    <w:p w14:paraId="20F00028" w14:textId="77777777" w:rsidR="0009543D" w:rsidRDefault="0009543D" w:rsidP="0009543D">
      <w:pPr>
        <w:pStyle w:val="HeadingPreface"/>
      </w:pPr>
      <w:bookmarkStart w:id="8" w:name="_Toc431889536"/>
      <w:bookmarkStart w:id="9" w:name="_Toc431980075"/>
      <w:bookmarkStart w:id="10" w:name="_Toc430947633"/>
      <w:bookmarkStart w:id="11" w:name="_Toc104483420"/>
      <w:r>
        <w:t>Table of contents</w:t>
      </w:r>
      <w:bookmarkEnd w:id="8"/>
      <w:bookmarkEnd w:id="9"/>
      <w:bookmarkEnd w:id="11"/>
    </w:p>
    <w:sdt>
      <w:sdtPr>
        <w:rPr>
          <w:b w:val="0"/>
          <w:noProof w:val="0"/>
          <w:lang w:eastAsia="de-DE"/>
        </w:rPr>
        <w:id w:val="-2048987280"/>
        <w:docPartObj>
          <w:docPartGallery w:val="Table of Contents"/>
          <w:docPartUnique/>
        </w:docPartObj>
      </w:sdtPr>
      <w:sdtContent>
        <w:p w14:paraId="4E474065" w14:textId="559AC6D2" w:rsidR="008C2452" w:rsidRDefault="0009543D">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104483419" w:history="1">
            <w:r w:rsidR="008C2452" w:rsidRPr="008D393A">
              <w:rPr>
                <w:rStyle w:val="Hyperlink"/>
              </w:rPr>
              <w:t>About this document</w:t>
            </w:r>
            <w:r w:rsidR="008C2452">
              <w:rPr>
                <w:webHidden/>
              </w:rPr>
              <w:tab/>
            </w:r>
            <w:r w:rsidR="008C2452">
              <w:rPr>
                <w:webHidden/>
              </w:rPr>
              <w:fldChar w:fldCharType="begin"/>
            </w:r>
            <w:r w:rsidR="008C2452">
              <w:rPr>
                <w:webHidden/>
              </w:rPr>
              <w:instrText xml:space="preserve"> PAGEREF _Toc104483419 \h </w:instrText>
            </w:r>
            <w:r w:rsidR="008C2452">
              <w:rPr>
                <w:webHidden/>
              </w:rPr>
            </w:r>
            <w:r w:rsidR="008C2452">
              <w:rPr>
                <w:webHidden/>
              </w:rPr>
              <w:fldChar w:fldCharType="separate"/>
            </w:r>
            <w:r w:rsidR="008C2452">
              <w:rPr>
                <w:webHidden/>
              </w:rPr>
              <w:t>1</w:t>
            </w:r>
            <w:r w:rsidR="008C2452">
              <w:rPr>
                <w:webHidden/>
              </w:rPr>
              <w:fldChar w:fldCharType="end"/>
            </w:r>
          </w:hyperlink>
        </w:p>
        <w:p w14:paraId="1E7E4F0A" w14:textId="33B36210" w:rsidR="008C2452" w:rsidRDefault="008C2452">
          <w:pPr>
            <w:pStyle w:val="TOC1"/>
            <w:rPr>
              <w:rFonts w:asciiTheme="minorHAnsi" w:eastAsiaTheme="minorEastAsia" w:hAnsiTheme="minorHAnsi" w:cstheme="minorBidi"/>
              <w:b w:val="0"/>
            </w:rPr>
          </w:pPr>
          <w:hyperlink w:anchor="_Toc104483420" w:history="1">
            <w:r w:rsidRPr="008D393A">
              <w:rPr>
                <w:rStyle w:val="Hyperlink"/>
              </w:rPr>
              <w:t>Table of contents</w:t>
            </w:r>
            <w:r>
              <w:rPr>
                <w:webHidden/>
              </w:rPr>
              <w:tab/>
            </w:r>
            <w:r>
              <w:rPr>
                <w:webHidden/>
              </w:rPr>
              <w:fldChar w:fldCharType="begin"/>
            </w:r>
            <w:r>
              <w:rPr>
                <w:webHidden/>
              </w:rPr>
              <w:instrText xml:space="preserve"> PAGEREF _Toc104483420 \h </w:instrText>
            </w:r>
            <w:r>
              <w:rPr>
                <w:webHidden/>
              </w:rPr>
            </w:r>
            <w:r>
              <w:rPr>
                <w:webHidden/>
              </w:rPr>
              <w:fldChar w:fldCharType="separate"/>
            </w:r>
            <w:r>
              <w:rPr>
                <w:webHidden/>
              </w:rPr>
              <w:t>1</w:t>
            </w:r>
            <w:r>
              <w:rPr>
                <w:webHidden/>
              </w:rPr>
              <w:fldChar w:fldCharType="end"/>
            </w:r>
          </w:hyperlink>
        </w:p>
        <w:p w14:paraId="6EAAFF22" w14:textId="13FC8D88" w:rsidR="008C2452" w:rsidRDefault="008C2452">
          <w:pPr>
            <w:pStyle w:val="TOC1"/>
            <w:rPr>
              <w:rFonts w:asciiTheme="minorHAnsi" w:eastAsiaTheme="minorEastAsia" w:hAnsiTheme="minorHAnsi" w:cstheme="minorBidi"/>
              <w:b w:val="0"/>
            </w:rPr>
          </w:pPr>
          <w:hyperlink w:anchor="_Toc104483421" w:history="1">
            <w:r w:rsidRPr="008D393A">
              <w:rPr>
                <w:rStyle w:val="Hyperlink"/>
              </w:rPr>
              <w:t>1</w:t>
            </w:r>
            <w:r>
              <w:rPr>
                <w:rFonts w:asciiTheme="minorHAnsi" w:eastAsiaTheme="minorEastAsia" w:hAnsiTheme="minorHAnsi" w:cstheme="minorBidi"/>
                <w:b w:val="0"/>
              </w:rPr>
              <w:tab/>
            </w:r>
            <w:r w:rsidRPr="008D393A">
              <w:rPr>
                <w:rStyle w:val="Hyperlink"/>
              </w:rPr>
              <w:t>Data Collection</w:t>
            </w:r>
            <w:r>
              <w:rPr>
                <w:webHidden/>
              </w:rPr>
              <w:tab/>
            </w:r>
            <w:r>
              <w:rPr>
                <w:webHidden/>
              </w:rPr>
              <w:fldChar w:fldCharType="begin"/>
            </w:r>
            <w:r>
              <w:rPr>
                <w:webHidden/>
              </w:rPr>
              <w:instrText xml:space="preserve"> PAGEREF _Toc104483421 \h </w:instrText>
            </w:r>
            <w:r>
              <w:rPr>
                <w:webHidden/>
              </w:rPr>
            </w:r>
            <w:r>
              <w:rPr>
                <w:webHidden/>
              </w:rPr>
              <w:fldChar w:fldCharType="separate"/>
            </w:r>
            <w:r>
              <w:rPr>
                <w:webHidden/>
              </w:rPr>
              <w:t>2</w:t>
            </w:r>
            <w:r>
              <w:rPr>
                <w:webHidden/>
              </w:rPr>
              <w:fldChar w:fldCharType="end"/>
            </w:r>
          </w:hyperlink>
        </w:p>
        <w:p w14:paraId="310AA6A6" w14:textId="7CF7DB90" w:rsidR="008C2452" w:rsidRDefault="008C2452">
          <w:pPr>
            <w:pStyle w:val="TOC1"/>
            <w:rPr>
              <w:rFonts w:asciiTheme="minorHAnsi" w:eastAsiaTheme="minorEastAsia" w:hAnsiTheme="minorHAnsi" w:cstheme="minorBidi"/>
              <w:b w:val="0"/>
            </w:rPr>
          </w:pPr>
          <w:hyperlink w:anchor="_Toc104483422" w:history="1">
            <w:r w:rsidRPr="008D393A">
              <w:rPr>
                <w:rStyle w:val="Hyperlink"/>
              </w:rPr>
              <w:t>2</w:t>
            </w:r>
            <w:r>
              <w:rPr>
                <w:rFonts w:asciiTheme="minorHAnsi" w:eastAsiaTheme="minorEastAsia" w:hAnsiTheme="minorHAnsi" w:cstheme="minorBidi"/>
                <w:b w:val="0"/>
              </w:rPr>
              <w:tab/>
            </w:r>
            <w:r w:rsidRPr="008D393A">
              <w:rPr>
                <w:rStyle w:val="Hyperlink"/>
              </w:rPr>
              <w:t>Preprocessing</w:t>
            </w:r>
            <w:r>
              <w:rPr>
                <w:webHidden/>
              </w:rPr>
              <w:tab/>
            </w:r>
            <w:r>
              <w:rPr>
                <w:webHidden/>
              </w:rPr>
              <w:fldChar w:fldCharType="begin"/>
            </w:r>
            <w:r>
              <w:rPr>
                <w:webHidden/>
              </w:rPr>
              <w:instrText xml:space="preserve"> PAGEREF _Toc104483422 \h </w:instrText>
            </w:r>
            <w:r>
              <w:rPr>
                <w:webHidden/>
              </w:rPr>
            </w:r>
            <w:r>
              <w:rPr>
                <w:webHidden/>
              </w:rPr>
              <w:fldChar w:fldCharType="separate"/>
            </w:r>
            <w:r>
              <w:rPr>
                <w:webHidden/>
              </w:rPr>
              <w:t>3</w:t>
            </w:r>
            <w:r>
              <w:rPr>
                <w:webHidden/>
              </w:rPr>
              <w:fldChar w:fldCharType="end"/>
            </w:r>
          </w:hyperlink>
        </w:p>
        <w:p w14:paraId="00A80C58" w14:textId="762A6D86" w:rsidR="008C2452" w:rsidRDefault="008C2452">
          <w:pPr>
            <w:pStyle w:val="TOC1"/>
            <w:rPr>
              <w:rFonts w:asciiTheme="minorHAnsi" w:eastAsiaTheme="minorEastAsia" w:hAnsiTheme="minorHAnsi" w:cstheme="minorBidi"/>
              <w:b w:val="0"/>
            </w:rPr>
          </w:pPr>
          <w:hyperlink w:anchor="_Toc104483423" w:history="1">
            <w:r w:rsidRPr="008D393A">
              <w:rPr>
                <w:rStyle w:val="Hyperlink"/>
              </w:rPr>
              <w:t>3</w:t>
            </w:r>
            <w:r>
              <w:rPr>
                <w:rFonts w:asciiTheme="minorHAnsi" w:eastAsiaTheme="minorEastAsia" w:hAnsiTheme="minorHAnsi" w:cstheme="minorBidi"/>
                <w:b w:val="0"/>
              </w:rPr>
              <w:tab/>
            </w:r>
            <w:r w:rsidRPr="008D393A">
              <w:rPr>
                <w:rStyle w:val="Hyperlink"/>
              </w:rPr>
              <w:t>Approach and Training</w:t>
            </w:r>
            <w:r>
              <w:rPr>
                <w:webHidden/>
              </w:rPr>
              <w:tab/>
            </w:r>
            <w:r>
              <w:rPr>
                <w:webHidden/>
              </w:rPr>
              <w:fldChar w:fldCharType="begin"/>
            </w:r>
            <w:r>
              <w:rPr>
                <w:webHidden/>
              </w:rPr>
              <w:instrText xml:space="preserve"> PAGEREF _Toc104483423 \h </w:instrText>
            </w:r>
            <w:r>
              <w:rPr>
                <w:webHidden/>
              </w:rPr>
            </w:r>
            <w:r>
              <w:rPr>
                <w:webHidden/>
              </w:rPr>
              <w:fldChar w:fldCharType="separate"/>
            </w:r>
            <w:r>
              <w:rPr>
                <w:webHidden/>
              </w:rPr>
              <w:t>4</w:t>
            </w:r>
            <w:r>
              <w:rPr>
                <w:webHidden/>
              </w:rPr>
              <w:fldChar w:fldCharType="end"/>
            </w:r>
          </w:hyperlink>
        </w:p>
        <w:p w14:paraId="49EE3DDF" w14:textId="4C7B2214" w:rsidR="008C2452" w:rsidRDefault="008C2452">
          <w:pPr>
            <w:pStyle w:val="TOC1"/>
            <w:rPr>
              <w:rFonts w:asciiTheme="minorHAnsi" w:eastAsiaTheme="minorEastAsia" w:hAnsiTheme="minorHAnsi" w:cstheme="minorBidi"/>
              <w:b w:val="0"/>
            </w:rPr>
          </w:pPr>
          <w:hyperlink w:anchor="_Toc104483424" w:history="1">
            <w:r w:rsidRPr="008D393A">
              <w:rPr>
                <w:rStyle w:val="Hyperlink"/>
              </w:rPr>
              <w:t>4</w:t>
            </w:r>
            <w:r>
              <w:rPr>
                <w:rFonts w:asciiTheme="minorHAnsi" w:eastAsiaTheme="minorEastAsia" w:hAnsiTheme="minorHAnsi" w:cstheme="minorBidi"/>
                <w:b w:val="0"/>
              </w:rPr>
              <w:tab/>
            </w:r>
            <w:r w:rsidRPr="008D393A">
              <w:rPr>
                <w:rStyle w:val="Hyperlink"/>
              </w:rPr>
              <w:t>Results</w:t>
            </w:r>
            <w:r>
              <w:rPr>
                <w:webHidden/>
              </w:rPr>
              <w:tab/>
            </w:r>
            <w:r>
              <w:rPr>
                <w:webHidden/>
              </w:rPr>
              <w:fldChar w:fldCharType="begin"/>
            </w:r>
            <w:r>
              <w:rPr>
                <w:webHidden/>
              </w:rPr>
              <w:instrText xml:space="preserve"> PAGEREF _Toc104483424 \h </w:instrText>
            </w:r>
            <w:r>
              <w:rPr>
                <w:webHidden/>
              </w:rPr>
            </w:r>
            <w:r>
              <w:rPr>
                <w:webHidden/>
              </w:rPr>
              <w:fldChar w:fldCharType="separate"/>
            </w:r>
            <w:r>
              <w:rPr>
                <w:webHidden/>
              </w:rPr>
              <w:t>5</w:t>
            </w:r>
            <w:r>
              <w:rPr>
                <w:webHidden/>
              </w:rPr>
              <w:fldChar w:fldCharType="end"/>
            </w:r>
          </w:hyperlink>
        </w:p>
        <w:p w14:paraId="53C86CCD" w14:textId="024F111E" w:rsidR="008C2452" w:rsidRDefault="008C2452">
          <w:pPr>
            <w:pStyle w:val="TOC2"/>
            <w:rPr>
              <w:rFonts w:asciiTheme="minorHAnsi" w:eastAsiaTheme="minorEastAsia" w:hAnsiTheme="minorHAnsi" w:cstheme="minorBidi"/>
            </w:rPr>
          </w:pPr>
          <w:hyperlink w:anchor="_Toc104483425" w:history="1">
            <w:r w:rsidRPr="008D393A">
              <w:rPr>
                <w:rStyle w:val="Hyperlink"/>
              </w:rPr>
              <w:t>4.1</w:t>
            </w:r>
            <w:r>
              <w:rPr>
                <w:rFonts w:asciiTheme="minorHAnsi" w:eastAsiaTheme="minorEastAsia" w:hAnsiTheme="minorHAnsi" w:cstheme="minorBidi"/>
              </w:rPr>
              <w:tab/>
            </w:r>
            <w:r w:rsidRPr="008D393A">
              <w:rPr>
                <w:rStyle w:val="Hyperlink"/>
              </w:rPr>
              <w:t>Confusion Matrix</w:t>
            </w:r>
            <w:r>
              <w:rPr>
                <w:webHidden/>
              </w:rPr>
              <w:tab/>
            </w:r>
            <w:r>
              <w:rPr>
                <w:webHidden/>
              </w:rPr>
              <w:fldChar w:fldCharType="begin"/>
            </w:r>
            <w:r>
              <w:rPr>
                <w:webHidden/>
              </w:rPr>
              <w:instrText xml:space="preserve"> PAGEREF _Toc104483425 \h </w:instrText>
            </w:r>
            <w:r>
              <w:rPr>
                <w:webHidden/>
              </w:rPr>
            </w:r>
            <w:r>
              <w:rPr>
                <w:webHidden/>
              </w:rPr>
              <w:fldChar w:fldCharType="separate"/>
            </w:r>
            <w:r>
              <w:rPr>
                <w:webHidden/>
              </w:rPr>
              <w:t>5</w:t>
            </w:r>
            <w:r>
              <w:rPr>
                <w:webHidden/>
              </w:rPr>
              <w:fldChar w:fldCharType="end"/>
            </w:r>
          </w:hyperlink>
        </w:p>
        <w:p w14:paraId="4B02E324" w14:textId="072101D6" w:rsidR="008C2452" w:rsidRDefault="008C2452">
          <w:pPr>
            <w:pStyle w:val="TOC2"/>
            <w:rPr>
              <w:rFonts w:asciiTheme="minorHAnsi" w:eastAsiaTheme="minorEastAsia" w:hAnsiTheme="minorHAnsi" w:cstheme="minorBidi"/>
            </w:rPr>
          </w:pPr>
          <w:hyperlink w:anchor="_Toc104483426" w:history="1">
            <w:r w:rsidRPr="008D393A">
              <w:rPr>
                <w:rStyle w:val="Hyperlink"/>
              </w:rPr>
              <w:t>4.2</w:t>
            </w:r>
            <w:r>
              <w:rPr>
                <w:rFonts w:asciiTheme="minorHAnsi" w:eastAsiaTheme="minorEastAsia" w:hAnsiTheme="minorHAnsi" w:cstheme="minorBidi"/>
              </w:rPr>
              <w:tab/>
            </w:r>
            <w:r w:rsidRPr="008D393A">
              <w:rPr>
                <w:rStyle w:val="Hyperlink"/>
              </w:rPr>
              <w:t>Accuracy and Validation Accuracy during training</w:t>
            </w:r>
            <w:r>
              <w:rPr>
                <w:webHidden/>
              </w:rPr>
              <w:tab/>
            </w:r>
            <w:r>
              <w:rPr>
                <w:webHidden/>
              </w:rPr>
              <w:fldChar w:fldCharType="begin"/>
            </w:r>
            <w:r>
              <w:rPr>
                <w:webHidden/>
              </w:rPr>
              <w:instrText xml:space="preserve"> PAGEREF _Toc104483426 \h </w:instrText>
            </w:r>
            <w:r>
              <w:rPr>
                <w:webHidden/>
              </w:rPr>
            </w:r>
            <w:r>
              <w:rPr>
                <w:webHidden/>
              </w:rPr>
              <w:fldChar w:fldCharType="separate"/>
            </w:r>
            <w:r>
              <w:rPr>
                <w:webHidden/>
              </w:rPr>
              <w:t>5</w:t>
            </w:r>
            <w:r>
              <w:rPr>
                <w:webHidden/>
              </w:rPr>
              <w:fldChar w:fldCharType="end"/>
            </w:r>
          </w:hyperlink>
        </w:p>
        <w:p w14:paraId="48D0C0C8" w14:textId="3913BB31" w:rsidR="008C2452" w:rsidRDefault="008C2452">
          <w:pPr>
            <w:pStyle w:val="TOC1"/>
            <w:rPr>
              <w:rFonts w:asciiTheme="minorHAnsi" w:eastAsiaTheme="minorEastAsia" w:hAnsiTheme="minorHAnsi" w:cstheme="minorBidi"/>
              <w:b w:val="0"/>
            </w:rPr>
          </w:pPr>
          <w:hyperlink w:anchor="_Toc104483427" w:history="1">
            <w:r w:rsidRPr="008D393A">
              <w:rPr>
                <w:rStyle w:val="Hyperlink"/>
              </w:rPr>
              <w:t>5</w:t>
            </w:r>
            <w:r>
              <w:rPr>
                <w:rFonts w:asciiTheme="minorHAnsi" w:eastAsiaTheme="minorEastAsia" w:hAnsiTheme="minorHAnsi" w:cstheme="minorBidi"/>
                <w:b w:val="0"/>
              </w:rPr>
              <w:tab/>
            </w:r>
            <w:r w:rsidRPr="008D393A">
              <w:rPr>
                <w:rStyle w:val="Hyperlink"/>
              </w:rPr>
              <w:t>Algorithm complexity</w:t>
            </w:r>
            <w:r>
              <w:rPr>
                <w:webHidden/>
              </w:rPr>
              <w:tab/>
            </w:r>
            <w:r>
              <w:rPr>
                <w:webHidden/>
              </w:rPr>
              <w:fldChar w:fldCharType="begin"/>
            </w:r>
            <w:r>
              <w:rPr>
                <w:webHidden/>
              </w:rPr>
              <w:instrText xml:space="preserve"> PAGEREF _Toc104483427 \h </w:instrText>
            </w:r>
            <w:r>
              <w:rPr>
                <w:webHidden/>
              </w:rPr>
            </w:r>
            <w:r>
              <w:rPr>
                <w:webHidden/>
              </w:rPr>
              <w:fldChar w:fldCharType="separate"/>
            </w:r>
            <w:r>
              <w:rPr>
                <w:webHidden/>
              </w:rPr>
              <w:t>6</w:t>
            </w:r>
            <w:r>
              <w:rPr>
                <w:webHidden/>
              </w:rPr>
              <w:fldChar w:fldCharType="end"/>
            </w:r>
          </w:hyperlink>
        </w:p>
        <w:p w14:paraId="0B80974B" w14:textId="312EC6F9" w:rsidR="008C2452" w:rsidRDefault="008C2452">
          <w:pPr>
            <w:pStyle w:val="TOC2"/>
            <w:rPr>
              <w:rFonts w:asciiTheme="minorHAnsi" w:eastAsiaTheme="minorEastAsia" w:hAnsiTheme="minorHAnsi" w:cstheme="minorBidi"/>
            </w:rPr>
          </w:pPr>
          <w:hyperlink w:anchor="_Toc104483428" w:history="1">
            <w:r w:rsidRPr="008D393A">
              <w:rPr>
                <w:rStyle w:val="Hyperlink"/>
              </w:rPr>
              <w:t>5.1</w:t>
            </w:r>
            <w:r>
              <w:rPr>
                <w:rFonts w:asciiTheme="minorHAnsi" w:eastAsiaTheme="minorEastAsia" w:hAnsiTheme="minorHAnsi" w:cstheme="minorBidi"/>
              </w:rPr>
              <w:tab/>
            </w:r>
            <w:r w:rsidRPr="008D393A">
              <w:rPr>
                <w:rStyle w:val="Hyperlink"/>
              </w:rPr>
              <w:t>Summary of our model</w:t>
            </w:r>
            <w:r>
              <w:rPr>
                <w:webHidden/>
              </w:rPr>
              <w:tab/>
            </w:r>
            <w:r>
              <w:rPr>
                <w:webHidden/>
              </w:rPr>
              <w:fldChar w:fldCharType="begin"/>
            </w:r>
            <w:r>
              <w:rPr>
                <w:webHidden/>
              </w:rPr>
              <w:instrText xml:space="preserve"> PAGEREF _Toc104483428 \h </w:instrText>
            </w:r>
            <w:r>
              <w:rPr>
                <w:webHidden/>
              </w:rPr>
            </w:r>
            <w:r>
              <w:rPr>
                <w:webHidden/>
              </w:rPr>
              <w:fldChar w:fldCharType="separate"/>
            </w:r>
            <w:r>
              <w:rPr>
                <w:webHidden/>
              </w:rPr>
              <w:t>6</w:t>
            </w:r>
            <w:r>
              <w:rPr>
                <w:webHidden/>
              </w:rPr>
              <w:fldChar w:fldCharType="end"/>
            </w:r>
          </w:hyperlink>
        </w:p>
        <w:p w14:paraId="5F38DB88" w14:textId="4897296D" w:rsidR="008C2452" w:rsidRDefault="008C2452">
          <w:pPr>
            <w:pStyle w:val="TOC1"/>
            <w:rPr>
              <w:rFonts w:asciiTheme="minorHAnsi" w:eastAsiaTheme="minorEastAsia" w:hAnsiTheme="minorHAnsi" w:cstheme="minorBidi"/>
              <w:b w:val="0"/>
            </w:rPr>
          </w:pPr>
          <w:hyperlink w:anchor="_Toc104483429" w:history="1">
            <w:r w:rsidRPr="008D393A">
              <w:rPr>
                <w:rStyle w:val="Hyperlink"/>
              </w:rPr>
              <w:t>Revision history</w:t>
            </w:r>
            <w:r>
              <w:rPr>
                <w:webHidden/>
              </w:rPr>
              <w:tab/>
            </w:r>
            <w:r>
              <w:rPr>
                <w:webHidden/>
              </w:rPr>
              <w:fldChar w:fldCharType="begin"/>
            </w:r>
            <w:r>
              <w:rPr>
                <w:webHidden/>
              </w:rPr>
              <w:instrText xml:space="preserve"> PAGEREF _Toc104483429 \h </w:instrText>
            </w:r>
            <w:r>
              <w:rPr>
                <w:webHidden/>
              </w:rPr>
            </w:r>
            <w:r>
              <w:rPr>
                <w:webHidden/>
              </w:rPr>
              <w:fldChar w:fldCharType="separate"/>
            </w:r>
            <w:r>
              <w:rPr>
                <w:webHidden/>
              </w:rPr>
              <w:t>7</w:t>
            </w:r>
            <w:r>
              <w:rPr>
                <w:webHidden/>
              </w:rPr>
              <w:fldChar w:fldCharType="end"/>
            </w:r>
          </w:hyperlink>
        </w:p>
        <w:p w14:paraId="24256828" w14:textId="234ACE98" w:rsidR="0009543D" w:rsidRDefault="0009543D" w:rsidP="0009543D">
          <w:pPr>
            <w:pStyle w:val="Body"/>
          </w:pPr>
          <w:r w:rsidRPr="00096093">
            <w:fldChar w:fldCharType="end"/>
          </w:r>
        </w:p>
      </w:sdtContent>
    </w:sdt>
    <w:p w14:paraId="4A19919C" w14:textId="77777777" w:rsidR="0009543D" w:rsidRDefault="0009543D" w:rsidP="0009543D">
      <w:pPr>
        <w:pStyle w:val="AnchorLine"/>
      </w:pPr>
    </w:p>
    <w:p w14:paraId="51F3E7A9" w14:textId="77777777" w:rsidR="0009543D" w:rsidRDefault="0009543D" w:rsidP="0009543D">
      <w:pPr>
        <w:pStyle w:val="Body"/>
        <w:sectPr w:rsidR="0009543D" w:rsidSect="0002495E">
          <w:headerReference w:type="default" r:id="rId17"/>
          <w:footnotePr>
            <w:numRestart w:val="eachPage"/>
          </w:footnotePr>
          <w:type w:val="continuous"/>
          <w:pgSz w:w="11907" w:h="16840" w:code="9"/>
          <w:pgMar w:top="1701" w:right="850" w:bottom="993" w:left="851" w:header="285" w:footer="371" w:gutter="0"/>
          <w:cols w:space="720"/>
          <w:formProt w:val="0"/>
          <w:docGrid w:linePitch="299"/>
        </w:sectPr>
      </w:pPr>
    </w:p>
    <w:p w14:paraId="7DFF52A0" w14:textId="54B7D331" w:rsidR="0009543D" w:rsidRDefault="0009543D" w:rsidP="0009543D">
      <w:pPr>
        <w:pStyle w:val="Heading1"/>
      </w:pPr>
      <w:bookmarkStart w:id="12" w:name="_Toc104483421"/>
      <w:bookmarkEnd w:id="10"/>
      <w:r>
        <w:lastRenderedPageBreak/>
        <w:t>Data Collection</w:t>
      </w:r>
      <w:bookmarkEnd w:id="12"/>
    </w:p>
    <w:p w14:paraId="2B2DE741" w14:textId="38B042E3" w:rsidR="0049452B" w:rsidRDefault="0049452B" w:rsidP="0049452B">
      <w:pPr>
        <w:pStyle w:val="Body"/>
      </w:pPr>
    </w:p>
    <w:p w14:paraId="5D02DD66" w14:textId="32546823" w:rsidR="0049452B" w:rsidRPr="0049452B" w:rsidRDefault="0049452B" w:rsidP="0049452B">
      <w:pPr>
        <w:pStyle w:val="Body"/>
        <w:rPr>
          <w:lang w:eastAsia="en-US"/>
        </w:rPr>
      </w:pPr>
      <w:r w:rsidRPr="0049452B">
        <w:rPr>
          <w:lang w:eastAsia="en-US"/>
        </w:rPr>
        <w:t>For data collection, our main concern was to avoid ending up with the model that could perform only under specific circumstances.</w:t>
      </w:r>
      <w:r w:rsidR="00331B7B">
        <w:rPr>
          <w:lang w:eastAsia="en-US"/>
        </w:rPr>
        <w:t xml:space="preserve"> </w:t>
      </w:r>
      <w:r w:rsidRPr="0049452B">
        <w:rPr>
          <w:lang w:eastAsia="en-US"/>
        </w:rPr>
        <w:t xml:space="preserve">So, to get a generalized </w:t>
      </w:r>
      <w:proofErr w:type="gramStart"/>
      <w:r w:rsidRPr="0049452B">
        <w:rPr>
          <w:lang w:eastAsia="en-US"/>
        </w:rPr>
        <w:t>solution ,</w:t>
      </w:r>
      <w:proofErr w:type="gramEnd"/>
      <w:r w:rsidRPr="0049452B">
        <w:rPr>
          <w:lang w:eastAsia="en-US"/>
        </w:rPr>
        <w:t xml:space="preserve"> we collected data from many different locations,</w:t>
      </w:r>
      <w:r w:rsidR="007C1B3D">
        <w:rPr>
          <w:lang w:eastAsia="en-US"/>
        </w:rPr>
        <w:t xml:space="preserve"> </w:t>
      </w:r>
      <w:r w:rsidRPr="0049452B">
        <w:rPr>
          <w:lang w:eastAsia="en-US"/>
        </w:rPr>
        <w:t>heights and distances.</w:t>
      </w:r>
      <w:r w:rsidR="007C1B3D">
        <w:rPr>
          <w:lang w:eastAsia="en-US"/>
        </w:rPr>
        <w:t xml:space="preserve"> </w:t>
      </w:r>
      <w:proofErr w:type="spellStart"/>
      <w:r w:rsidRPr="0049452B">
        <w:rPr>
          <w:lang w:eastAsia="en-US"/>
        </w:rPr>
        <w:t>Its</w:t>
      </w:r>
      <w:proofErr w:type="spellEnd"/>
      <w:r w:rsidRPr="0049452B">
        <w:rPr>
          <w:lang w:eastAsia="en-US"/>
        </w:rPr>
        <w:t xml:space="preserve"> important to note that we collected the same amount of data for all the possible outcomes, so we could avoid any</w:t>
      </w:r>
      <w:r>
        <w:rPr>
          <w:lang w:eastAsia="en-US"/>
        </w:rPr>
        <w:t>.</w:t>
      </w:r>
    </w:p>
    <w:p w14:paraId="4711C407" w14:textId="0F6A8367" w:rsidR="0009543D" w:rsidRDefault="0009543D" w:rsidP="0009543D">
      <w:pPr>
        <w:pStyle w:val="Heading1"/>
      </w:pPr>
      <w:bookmarkStart w:id="13" w:name="_Toc104483422"/>
      <w:r>
        <w:lastRenderedPageBreak/>
        <w:t>Preprocessing</w:t>
      </w:r>
      <w:bookmarkEnd w:id="13"/>
    </w:p>
    <w:p w14:paraId="043FC9C8" w14:textId="0D01CA1A" w:rsidR="00D65EF7" w:rsidRDefault="00D65EF7" w:rsidP="00D65EF7">
      <w:pPr>
        <w:pStyle w:val="Body"/>
      </w:pPr>
    </w:p>
    <w:p w14:paraId="18B2FEBF" w14:textId="2A3556F7" w:rsidR="00D65EF7" w:rsidRPr="00D65EF7" w:rsidRDefault="00D65EF7" w:rsidP="00D65EF7">
      <w:r w:rsidRPr="00D65EF7">
        <w:t>For the preprocessing we followed a very conservative and safe approach in order to avoid distorting the data.</w:t>
      </w:r>
      <w:r w:rsidR="000F0EB4">
        <w:t xml:space="preserve"> </w:t>
      </w:r>
      <w:proofErr w:type="gramStart"/>
      <w:r w:rsidRPr="00D65EF7">
        <w:t>We</w:t>
      </w:r>
      <w:proofErr w:type="gramEnd"/>
      <w:r w:rsidRPr="00D65EF7">
        <w:t xml:space="preserve"> normalized our data using the Min Max method.</w:t>
      </w:r>
      <w:r w:rsidR="000F0EB4">
        <w:t xml:space="preserve"> </w:t>
      </w:r>
      <w:r w:rsidRPr="00D65EF7">
        <w:t xml:space="preserve">We </w:t>
      </w:r>
      <w:r w:rsidR="000F0EB4" w:rsidRPr="00D65EF7">
        <w:t>preferred</w:t>
      </w:r>
      <w:r w:rsidRPr="00D65EF7">
        <w:t xml:space="preserve"> this normalization method over others mainly because it helps to polarize the high and low extreme values even more.</w:t>
      </w:r>
      <w:r w:rsidR="000F0EB4">
        <w:t xml:space="preserve"> </w:t>
      </w:r>
      <w:proofErr w:type="gramStart"/>
      <w:r w:rsidRPr="00D65EF7">
        <w:t>So</w:t>
      </w:r>
      <w:proofErr w:type="gramEnd"/>
      <w:r w:rsidRPr="00D65EF7">
        <w:t xml:space="preserve"> our model for example, will be able to distinguish between normal values and outliers much easier.</w:t>
      </w:r>
      <w:r w:rsidR="000F0EB4">
        <w:t xml:space="preserve"> </w:t>
      </w:r>
      <w:proofErr w:type="gramStart"/>
      <w:r w:rsidRPr="00D65EF7">
        <w:t>Thus ,</w:t>
      </w:r>
      <w:proofErr w:type="gramEnd"/>
      <w:r w:rsidR="000F0EB4">
        <w:t xml:space="preserve"> </w:t>
      </w:r>
      <w:r w:rsidRPr="00D65EF7">
        <w:t>a room full people (3) and an empty one should be easier to classify.</w:t>
      </w:r>
      <w:r w:rsidR="000F0EB4">
        <w:t xml:space="preserve"> </w:t>
      </w:r>
      <w:r w:rsidRPr="00D65EF7">
        <w:t>Also</w:t>
      </w:r>
      <w:r w:rsidR="000F0EB4">
        <w:t>,</w:t>
      </w:r>
      <w:r w:rsidRPr="00D65EF7">
        <w:t xml:space="preserve"> by scaling our data between [0,1] we can achieve faster convergence.</w:t>
      </w:r>
      <w:r w:rsidR="000F0EB4">
        <w:t xml:space="preserve"> </w:t>
      </w:r>
      <w:r w:rsidRPr="00D65EF7">
        <w:t>Finally we get a lighter solution which fits better to embedded devices.</w:t>
      </w:r>
    </w:p>
    <w:p w14:paraId="33F52C9E" w14:textId="686C27F3" w:rsidR="00D65EF7" w:rsidRPr="00D65EF7" w:rsidRDefault="00D65EF7" w:rsidP="00D65EF7">
      <w:pPr>
        <w:pStyle w:val="Body"/>
      </w:pPr>
    </w:p>
    <w:p w14:paraId="0F9A1CC8" w14:textId="1A2C43A3" w:rsidR="0009543D" w:rsidRDefault="0009543D" w:rsidP="0009543D">
      <w:pPr>
        <w:pStyle w:val="Heading1"/>
      </w:pPr>
      <w:bookmarkStart w:id="14" w:name="_Toc104483423"/>
      <w:r>
        <w:lastRenderedPageBreak/>
        <w:t>Approach and Training</w:t>
      </w:r>
      <w:bookmarkEnd w:id="14"/>
    </w:p>
    <w:p w14:paraId="2F2B8DDF" w14:textId="0495993C" w:rsidR="0049452B" w:rsidRDefault="0049452B" w:rsidP="0049452B">
      <w:pPr>
        <w:pStyle w:val="Body"/>
      </w:pPr>
    </w:p>
    <w:p w14:paraId="7A24509C" w14:textId="5A59CDE5" w:rsidR="0049452B" w:rsidRDefault="0049452B" w:rsidP="0049452B">
      <w:pPr>
        <w:pStyle w:val="Body"/>
        <w:rPr>
          <w:lang w:eastAsia="en-US"/>
        </w:rPr>
      </w:pPr>
      <w:r w:rsidRPr="0049452B">
        <w:rPr>
          <w:lang w:eastAsia="en-US"/>
        </w:rPr>
        <w:t>To capture the spatial information of the data we decided to use a classic convolutional network approach.</w:t>
      </w:r>
      <w:r>
        <w:rPr>
          <w:lang w:eastAsia="en-US"/>
        </w:rPr>
        <w:t xml:space="preserve"> </w:t>
      </w:r>
      <w:proofErr w:type="gramStart"/>
      <w:r w:rsidRPr="0049452B">
        <w:rPr>
          <w:lang w:eastAsia="en-US"/>
        </w:rPr>
        <w:t>Specifically</w:t>
      </w:r>
      <w:proofErr w:type="gramEnd"/>
      <w:r w:rsidRPr="0049452B">
        <w:rPr>
          <w:lang w:eastAsia="en-US"/>
        </w:rPr>
        <w:t xml:space="preserve"> we do this by applying a filter to an input to create a feature map that summarizes the presence of detected </w:t>
      </w:r>
      <w:proofErr w:type="spellStart"/>
      <w:r w:rsidRPr="0049452B">
        <w:rPr>
          <w:lang w:eastAsia="en-US"/>
        </w:rPr>
        <w:t>featrures</w:t>
      </w:r>
      <w:proofErr w:type="spellEnd"/>
      <w:r w:rsidRPr="0049452B">
        <w:rPr>
          <w:lang w:eastAsia="en-US"/>
        </w:rPr>
        <w:t xml:space="preserve"> in the input.</w:t>
      </w:r>
      <w:r>
        <w:rPr>
          <w:lang w:eastAsia="en-US"/>
        </w:rPr>
        <w:t xml:space="preserve"> </w:t>
      </w:r>
      <w:proofErr w:type="gramStart"/>
      <w:r w:rsidRPr="0049452B">
        <w:rPr>
          <w:lang w:eastAsia="en-US"/>
        </w:rPr>
        <w:t>Also</w:t>
      </w:r>
      <w:proofErr w:type="gramEnd"/>
      <w:r w:rsidRPr="0049452B">
        <w:rPr>
          <w:lang w:eastAsia="en-US"/>
        </w:rPr>
        <w:t xml:space="preserve"> by stacking multiple convolutional layers with increasing size as we go deeper we are able to extract more complex features that are a combination of the features that was extracted in the layer before.</w:t>
      </w:r>
    </w:p>
    <w:p w14:paraId="48970DD5" w14:textId="3485B649" w:rsidR="0049452B" w:rsidRDefault="0049452B" w:rsidP="0049452B">
      <w:pPr>
        <w:pStyle w:val="Body"/>
        <w:rPr>
          <w:lang w:eastAsia="en-US"/>
        </w:rPr>
      </w:pPr>
      <w:r w:rsidRPr="0049452B">
        <w:rPr>
          <w:lang w:eastAsia="en-US"/>
        </w:rPr>
        <w:t xml:space="preserve">We also used leaky </w:t>
      </w:r>
      <w:proofErr w:type="spellStart"/>
      <w:r w:rsidR="006B7978">
        <w:rPr>
          <w:lang w:eastAsia="en-US"/>
        </w:rPr>
        <w:t>ReLU</w:t>
      </w:r>
      <w:proofErr w:type="spellEnd"/>
      <w:r w:rsidRPr="0049452B">
        <w:rPr>
          <w:lang w:eastAsia="en-US"/>
        </w:rPr>
        <w:t xml:space="preserve"> for the activation in order to avoid vanishing gradients as the learning progresses.</w:t>
      </w:r>
      <w:r>
        <w:rPr>
          <w:lang w:eastAsia="en-US"/>
        </w:rPr>
        <w:t xml:space="preserve"> </w:t>
      </w:r>
      <w:r w:rsidRPr="0049452B">
        <w:rPr>
          <w:lang w:eastAsia="en-US"/>
        </w:rPr>
        <w:t>Dead neurons could lead to significant information</w:t>
      </w:r>
      <w:r w:rsidR="00006F64">
        <w:rPr>
          <w:lang w:eastAsia="en-US"/>
        </w:rPr>
        <w:t xml:space="preserve"> loss</w:t>
      </w:r>
      <w:r w:rsidRPr="0049452B">
        <w:rPr>
          <w:lang w:eastAsia="en-US"/>
        </w:rPr>
        <w:t>.</w:t>
      </w:r>
      <w:r>
        <w:rPr>
          <w:lang w:eastAsia="en-US"/>
        </w:rPr>
        <w:t xml:space="preserve"> </w:t>
      </w:r>
      <w:r w:rsidRPr="0049452B">
        <w:rPr>
          <w:lang w:eastAsia="en-US"/>
        </w:rPr>
        <w:t xml:space="preserve">Leaky </w:t>
      </w:r>
      <w:proofErr w:type="spellStart"/>
      <w:r>
        <w:rPr>
          <w:lang w:eastAsia="en-US"/>
        </w:rPr>
        <w:t>ReLU</w:t>
      </w:r>
      <w:proofErr w:type="spellEnd"/>
      <w:r w:rsidRPr="0049452B">
        <w:rPr>
          <w:lang w:eastAsia="en-US"/>
        </w:rPr>
        <w:t xml:space="preserve"> does not allow weights to drop to zero.</w:t>
      </w:r>
    </w:p>
    <w:p w14:paraId="31523674" w14:textId="2EA5B813" w:rsidR="0049452B" w:rsidRPr="0049452B" w:rsidRDefault="0049452B" w:rsidP="0049452B">
      <w:pPr>
        <w:pStyle w:val="Body"/>
        <w:rPr>
          <w:lang w:eastAsia="en-US"/>
        </w:rPr>
      </w:pPr>
      <w:r w:rsidRPr="0049452B">
        <w:rPr>
          <w:lang w:eastAsia="en-US"/>
        </w:rPr>
        <w:t xml:space="preserve">For the training part we </w:t>
      </w:r>
      <w:proofErr w:type="spellStart"/>
      <w:r w:rsidRPr="0049452B">
        <w:rPr>
          <w:lang w:eastAsia="en-US"/>
        </w:rPr>
        <w:t>splitted</w:t>
      </w:r>
      <w:proofErr w:type="spellEnd"/>
      <w:r w:rsidRPr="0049452B">
        <w:rPr>
          <w:lang w:eastAsia="en-US"/>
        </w:rPr>
        <w:t xml:space="preserve"> our data with a random way and batched them with a size of 10.</w:t>
      </w:r>
      <w:r w:rsidR="00177D2B">
        <w:rPr>
          <w:lang w:eastAsia="en-US"/>
        </w:rPr>
        <w:t xml:space="preserve"> </w:t>
      </w:r>
      <w:proofErr w:type="gramStart"/>
      <w:r w:rsidRPr="0049452B">
        <w:rPr>
          <w:lang w:eastAsia="en-US"/>
        </w:rPr>
        <w:t>Small</w:t>
      </w:r>
      <w:proofErr w:type="gramEnd"/>
      <w:r w:rsidRPr="0049452B">
        <w:rPr>
          <w:lang w:eastAsia="en-US"/>
        </w:rPr>
        <w:t xml:space="preserve"> batches like these stabilize the learning process and overall help the model make the most out of the data.</w:t>
      </w:r>
      <w:r w:rsidR="006B7978">
        <w:rPr>
          <w:lang w:eastAsia="en-US"/>
        </w:rPr>
        <w:t xml:space="preserve"> </w:t>
      </w:r>
      <w:r w:rsidRPr="0049452B">
        <w:rPr>
          <w:lang w:eastAsia="en-US"/>
        </w:rPr>
        <w:t xml:space="preserve">The </w:t>
      </w:r>
      <w:proofErr w:type="spellStart"/>
      <w:r w:rsidRPr="0049452B">
        <w:rPr>
          <w:lang w:eastAsia="en-US"/>
        </w:rPr>
        <w:t>trade off</w:t>
      </w:r>
      <w:proofErr w:type="spellEnd"/>
      <w:r w:rsidRPr="0049452B">
        <w:rPr>
          <w:lang w:eastAsia="en-US"/>
        </w:rPr>
        <w:t xml:space="preserve"> is that the model becomes significa</w:t>
      </w:r>
      <w:r>
        <w:rPr>
          <w:lang w:eastAsia="en-US"/>
        </w:rPr>
        <w:t>ntl</w:t>
      </w:r>
      <w:r w:rsidRPr="0049452B">
        <w:rPr>
          <w:lang w:eastAsia="en-US"/>
        </w:rPr>
        <w:t>y slower to train.</w:t>
      </w:r>
      <w:r>
        <w:rPr>
          <w:lang w:eastAsia="en-US"/>
        </w:rPr>
        <w:t xml:space="preserve"> </w:t>
      </w:r>
      <w:r w:rsidRPr="0049452B">
        <w:rPr>
          <w:lang w:eastAsia="en-US"/>
        </w:rPr>
        <w:t>We evaluated the model using data that was never seen on the training process.</w:t>
      </w:r>
    </w:p>
    <w:p w14:paraId="264EEF23" w14:textId="613092FB" w:rsidR="0009543D" w:rsidRDefault="0009543D" w:rsidP="0009543D">
      <w:pPr>
        <w:pStyle w:val="Heading1"/>
      </w:pPr>
      <w:bookmarkStart w:id="15" w:name="_Toc104483424"/>
      <w:r>
        <w:lastRenderedPageBreak/>
        <w:t>Results</w:t>
      </w:r>
      <w:bookmarkEnd w:id="15"/>
    </w:p>
    <w:p w14:paraId="268E9843" w14:textId="2DF8B4DE" w:rsidR="009874E9" w:rsidRDefault="009874E9" w:rsidP="0009543D">
      <w:pPr>
        <w:pStyle w:val="Heading2"/>
      </w:pPr>
      <w:bookmarkStart w:id="16" w:name="_Toc104483425"/>
      <w:r>
        <w:t>Confusion Matrix</w:t>
      </w:r>
      <w:bookmarkEnd w:id="16"/>
    </w:p>
    <w:p w14:paraId="43854E18" w14:textId="4CBEB381" w:rsidR="0009543D" w:rsidRDefault="0009543D" w:rsidP="0009543D">
      <w:pPr>
        <w:pStyle w:val="Body"/>
      </w:pPr>
      <w:r>
        <w:rPr>
          <w:noProof/>
        </w:rPr>
        <w:drawing>
          <wp:inline distT="0" distB="0" distL="0" distR="0" wp14:anchorId="3AA2A1DE" wp14:editId="46155D6D">
            <wp:extent cx="6480810" cy="32086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810" cy="3208655"/>
                    </a:xfrm>
                    <a:prstGeom prst="rect">
                      <a:avLst/>
                    </a:prstGeom>
                    <a:noFill/>
                    <a:ln>
                      <a:noFill/>
                    </a:ln>
                  </pic:spPr>
                </pic:pic>
              </a:graphicData>
            </a:graphic>
          </wp:inline>
        </w:drawing>
      </w:r>
    </w:p>
    <w:p w14:paraId="4AF927B1" w14:textId="50CD4BFF" w:rsidR="009874E9" w:rsidRDefault="009874E9" w:rsidP="0009543D">
      <w:pPr>
        <w:pStyle w:val="Heading2"/>
      </w:pPr>
      <w:bookmarkStart w:id="17" w:name="_Toc104483426"/>
      <w:r>
        <w:t>Accuracy and Validation Accuracy during training</w:t>
      </w:r>
      <w:bookmarkEnd w:id="17"/>
    </w:p>
    <w:p w14:paraId="766FC26D" w14:textId="37DEA509" w:rsidR="009874E9" w:rsidRPr="0009543D" w:rsidRDefault="009874E9" w:rsidP="0009543D">
      <w:pPr>
        <w:pStyle w:val="Body"/>
      </w:pPr>
      <w:r>
        <w:rPr>
          <w:noProof/>
        </w:rPr>
        <w:drawing>
          <wp:inline distT="0" distB="0" distL="0" distR="0" wp14:anchorId="736E24C8" wp14:editId="5BD2E7BD">
            <wp:extent cx="6480810" cy="3809365"/>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0810" cy="3809365"/>
                    </a:xfrm>
                    <a:prstGeom prst="rect">
                      <a:avLst/>
                    </a:prstGeom>
                    <a:noFill/>
                    <a:ln>
                      <a:noFill/>
                    </a:ln>
                  </pic:spPr>
                </pic:pic>
              </a:graphicData>
            </a:graphic>
          </wp:inline>
        </w:drawing>
      </w:r>
    </w:p>
    <w:p w14:paraId="3D38DA52" w14:textId="77777777" w:rsidR="0009543D" w:rsidRPr="006C7017" w:rsidRDefault="0009543D" w:rsidP="0009543D">
      <w:pPr>
        <w:pStyle w:val="Heading1"/>
      </w:pPr>
      <w:bookmarkStart w:id="18" w:name="_Toc104483427"/>
      <w:r>
        <w:lastRenderedPageBreak/>
        <w:t>Algorithm complexity</w:t>
      </w:r>
      <w:bookmarkEnd w:id="18"/>
      <w:r>
        <w:t xml:space="preserve"> </w:t>
      </w:r>
    </w:p>
    <w:p w14:paraId="491C5601" w14:textId="77777777" w:rsidR="0009543D" w:rsidRDefault="0009543D" w:rsidP="0009543D">
      <w:pPr>
        <w:pStyle w:val="Body"/>
      </w:pPr>
    </w:p>
    <w:p w14:paraId="2B927871" w14:textId="4F3D8A09" w:rsidR="0009543D" w:rsidRDefault="008C2452" w:rsidP="0009543D">
      <w:r w:rsidRPr="008C2452">
        <w:t xml:space="preserve">Time complexity </w:t>
      </w:r>
      <w:proofErr w:type="gramStart"/>
      <w:r w:rsidRPr="008C2452">
        <w:t>With</w:t>
      </w:r>
      <w:proofErr w:type="gramEnd"/>
      <w:r w:rsidRPr="008C2452">
        <w:t xml:space="preserve"> 2.2 million parameters the model takes around 10 minutes to train.</w:t>
      </w:r>
    </w:p>
    <w:p w14:paraId="63331615" w14:textId="5BCBAF3C" w:rsidR="0009543D" w:rsidRDefault="0009543D" w:rsidP="0009543D"/>
    <w:p w14:paraId="1F14BD31" w14:textId="6A23C0E0" w:rsidR="0009543D" w:rsidRDefault="00DA7725" w:rsidP="0009543D">
      <w:pPr>
        <w:pStyle w:val="Heading2"/>
      </w:pPr>
      <w:bookmarkStart w:id="19" w:name="_Toc104483428"/>
      <w:r>
        <w:t>Summary of our model</w:t>
      </w:r>
      <w:bookmarkEnd w:id="19"/>
    </w:p>
    <w:p w14:paraId="11A535D0" w14:textId="77777777" w:rsidR="0009543D" w:rsidRDefault="0009543D" w:rsidP="0009543D"/>
    <w:p w14:paraId="57CAB6BC" w14:textId="628B11E9" w:rsidR="0009543D" w:rsidRPr="00F57050" w:rsidRDefault="0009543D" w:rsidP="0009543D">
      <w:pPr>
        <w:sectPr w:rsidR="0009543D" w:rsidRPr="00F57050" w:rsidSect="0002495E">
          <w:footnotePr>
            <w:numRestart w:val="eachPage"/>
          </w:footnotePr>
          <w:type w:val="continuous"/>
          <w:pgSz w:w="11907" w:h="16840" w:code="9"/>
          <w:pgMar w:top="1701" w:right="850" w:bottom="993" w:left="851" w:header="285" w:footer="371" w:gutter="0"/>
          <w:cols w:space="720"/>
          <w:formProt w:val="0"/>
          <w:docGrid w:linePitch="299"/>
        </w:sectPr>
      </w:pPr>
      <w:r>
        <w:rPr>
          <w:noProof/>
        </w:rPr>
        <w:drawing>
          <wp:inline distT="0" distB="0" distL="0" distR="0" wp14:anchorId="2179EF47" wp14:editId="0373573C">
            <wp:extent cx="6480810" cy="62953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810" cy="6295390"/>
                    </a:xfrm>
                    <a:prstGeom prst="rect">
                      <a:avLst/>
                    </a:prstGeom>
                    <a:noFill/>
                    <a:ln>
                      <a:noFill/>
                    </a:ln>
                  </pic:spPr>
                </pic:pic>
              </a:graphicData>
            </a:graphic>
          </wp:inline>
        </w:drawing>
      </w:r>
    </w:p>
    <w:p w14:paraId="16D140C3" w14:textId="77777777" w:rsidR="0009543D" w:rsidRDefault="0009543D" w:rsidP="0009543D">
      <w:pPr>
        <w:pStyle w:val="Attention"/>
        <w:numPr>
          <w:ilvl w:val="0"/>
          <w:numId w:val="0"/>
        </w:numPr>
      </w:pPr>
      <w:r>
        <w:br w:type="page"/>
      </w:r>
    </w:p>
    <w:p w14:paraId="74AE32FB" w14:textId="77777777" w:rsidR="0009543D" w:rsidRDefault="0009543D" w:rsidP="0009543D">
      <w:pPr>
        <w:pStyle w:val="HeadingPreface"/>
      </w:pPr>
      <w:bookmarkStart w:id="20" w:name="_Toc430947637"/>
      <w:bookmarkStart w:id="21" w:name="_Toc431284135"/>
      <w:bookmarkStart w:id="22" w:name="_Toc431374938"/>
      <w:bookmarkStart w:id="23" w:name="_Toc431889541"/>
      <w:bookmarkStart w:id="24" w:name="_Toc431980080"/>
      <w:bookmarkStart w:id="25" w:name="_Toc104483429"/>
      <w:r w:rsidRPr="00352CA1">
        <w:lastRenderedPageBreak/>
        <w:t>Revision</w:t>
      </w:r>
      <w:r>
        <w:t xml:space="preserve"> h</w:t>
      </w:r>
      <w:r w:rsidRPr="00352CA1">
        <w:t>istory</w:t>
      </w:r>
      <w:bookmarkEnd w:id="20"/>
      <w:bookmarkEnd w:id="21"/>
      <w:bookmarkEnd w:id="22"/>
      <w:bookmarkEnd w:id="23"/>
      <w:bookmarkEnd w:id="24"/>
      <w:bookmarkEnd w:id="25"/>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79"/>
        <w:gridCol w:w="1907"/>
        <w:gridCol w:w="6735"/>
      </w:tblGrid>
      <w:tr w:rsidR="0009543D" w:rsidRPr="000C4A1A" w14:paraId="7D2C5D8E" w14:textId="77777777" w:rsidTr="006C122C">
        <w:trPr>
          <w:tblHeader/>
        </w:trPr>
        <w:tc>
          <w:tcPr>
            <w:tcW w:w="1485" w:type="dxa"/>
            <w:shd w:val="clear" w:color="auto" w:fill="auto"/>
          </w:tcPr>
          <w:p w14:paraId="59E6C596" w14:textId="77777777" w:rsidR="0009543D" w:rsidRPr="00096093" w:rsidRDefault="0009543D" w:rsidP="006C122C">
            <w:pPr>
              <w:pStyle w:val="TableHead-l"/>
            </w:pPr>
            <w:r>
              <w:t>Document version</w:t>
            </w:r>
          </w:p>
        </w:tc>
        <w:tc>
          <w:tcPr>
            <w:tcW w:w="1917" w:type="dxa"/>
            <w:shd w:val="clear" w:color="auto" w:fill="auto"/>
          </w:tcPr>
          <w:p w14:paraId="0536F5D2" w14:textId="77777777" w:rsidR="0009543D" w:rsidRPr="00096093" w:rsidRDefault="0009543D" w:rsidP="006C122C">
            <w:pPr>
              <w:pStyle w:val="TableHead"/>
            </w:pPr>
            <w:r>
              <w:t>Date of release</w:t>
            </w:r>
          </w:p>
        </w:tc>
        <w:tc>
          <w:tcPr>
            <w:tcW w:w="6804" w:type="dxa"/>
          </w:tcPr>
          <w:p w14:paraId="2881231A" w14:textId="77777777" w:rsidR="0009543D" w:rsidRPr="000C4A1A" w:rsidRDefault="0009543D" w:rsidP="006C122C">
            <w:pPr>
              <w:pStyle w:val="TableHead"/>
            </w:pPr>
            <w:r w:rsidRPr="000C4A1A">
              <w:t>Description of change</w:t>
            </w:r>
            <w:r>
              <w:t>s</w:t>
            </w:r>
          </w:p>
        </w:tc>
      </w:tr>
      <w:tr w:rsidR="0009543D" w:rsidRPr="000C4A1A" w14:paraId="6F829FAD" w14:textId="77777777" w:rsidTr="006C122C">
        <w:tc>
          <w:tcPr>
            <w:tcW w:w="1485" w:type="dxa"/>
            <w:shd w:val="clear" w:color="auto" w:fill="auto"/>
          </w:tcPr>
          <w:p w14:paraId="2A0E0ADF" w14:textId="77777777" w:rsidR="0009543D" w:rsidRPr="000C4A1A" w:rsidRDefault="0009543D" w:rsidP="006C122C">
            <w:pPr>
              <w:pStyle w:val="TableCell-l"/>
            </w:pPr>
            <w:r>
              <w:t>1.0</w:t>
            </w:r>
          </w:p>
        </w:tc>
        <w:tc>
          <w:tcPr>
            <w:tcW w:w="1917" w:type="dxa"/>
            <w:shd w:val="clear" w:color="auto" w:fill="auto"/>
          </w:tcPr>
          <w:p w14:paraId="77C3D145" w14:textId="77777777" w:rsidR="0009543D" w:rsidRPr="000C4A1A" w:rsidRDefault="0009543D" w:rsidP="006C122C">
            <w:pPr>
              <w:pStyle w:val="TableCell"/>
            </w:pPr>
            <w:r>
              <w:t>26/5/2022</w:t>
            </w:r>
          </w:p>
        </w:tc>
        <w:tc>
          <w:tcPr>
            <w:tcW w:w="6804" w:type="dxa"/>
          </w:tcPr>
          <w:p w14:paraId="2E40301D" w14:textId="77777777" w:rsidR="0009543D" w:rsidRPr="000C4A1A" w:rsidRDefault="0009543D" w:rsidP="006C122C">
            <w:pPr>
              <w:pStyle w:val="TableCell"/>
            </w:pPr>
            <w:r>
              <w:t>Initial commit</w:t>
            </w:r>
          </w:p>
        </w:tc>
      </w:tr>
      <w:tr w:rsidR="0009543D" w:rsidRPr="000C4A1A" w14:paraId="233E1509" w14:textId="77777777" w:rsidTr="006C122C">
        <w:tc>
          <w:tcPr>
            <w:tcW w:w="1485" w:type="dxa"/>
            <w:shd w:val="clear" w:color="auto" w:fill="auto"/>
          </w:tcPr>
          <w:p w14:paraId="01349335" w14:textId="77777777" w:rsidR="0009543D" w:rsidRPr="000C4A1A" w:rsidRDefault="0009543D" w:rsidP="006C122C">
            <w:pPr>
              <w:pStyle w:val="TableCell-l"/>
            </w:pPr>
          </w:p>
        </w:tc>
        <w:tc>
          <w:tcPr>
            <w:tcW w:w="1917" w:type="dxa"/>
            <w:shd w:val="clear" w:color="auto" w:fill="auto"/>
          </w:tcPr>
          <w:p w14:paraId="59000655" w14:textId="77777777" w:rsidR="0009543D" w:rsidRPr="000C4A1A" w:rsidRDefault="0009543D" w:rsidP="006C122C">
            <w:pPr>
              <w:pStyle w:val="TableCell"/>
            </w:pPr>
          </w:p>
        </w:tc>
        <w:tc>
          <w:tcPr>
            <w:tcW w:w="6804" w:type="dxa"/>
          </w:tcPr>
          <w:p w14:paraId="70FFDFEA" w14:textId="77777777" w:rsidR="0009543D" w:rsidRPr="000C4A1A" w:rsidRDefault="0009543D" w:rsidP="006C122C">
            <w:pPr>
              <w:pStyle w:val="TableCell"/>
            </w:pPr>
          </w:p>
        </w:tc>
      </w:tr>
      <w:tr w:rsidR="0009543D" w:rsidRPr="000C4A1A" w14:paraId="61666A3F" w14:textId="77777777" w:rsidTr="006C122C">
        <w:tc>
          <w:tcPr>
            <w:tcW w:w="1485" w:type="dxa"/>
            <w:shd w:val="clear" w:color="auto" w:fill="auto"/>
          </w:tcPr>
          <w:p w14:paraId="1FB9CC05" w14:textId="77777777" w:rsidR="0009543D" w:rsidRPr="000C4A1A" w:rsidRDefault="0009543D" w:rsidP="006C122C">
            <w:pPr>
              <w:pStyle w:val="TableCell-l"/>
            </w:pPr>
          </w:p>
        </w:tc>
        <w:tc>
          <w:tcPr>
            <w:tcW w:w="1917" w:type="dxa"/>
            <w:shd w:val="clear" w:color="auto" w:fill="auto"/>
          </w:tcPr>
          <w:p w14:paraId="35D495D0" w14:textId="77777777" w:rsidR="0009543D" w:rsidRPr="000C4A1A" w:rsidRDefault="0009543D" w:rsidP="006C122C">
            <w:pPr>
              <w:pStyle w:val="TableCell"/>
            </w:pPr>
          </w:p>
        </w:tc>
        <w:tc>
          <w:tcPr>
            <w:tcW w:w="6804" w:type="dxa"/>
          </w:tcPr>
          <w:p w14:paraId="378416AB" w14:textId="77777777" w:rsidR="0009543D" w:rsidRPr="000C4A1A" w:rsidRDefault="0009543D" w:rsidP="006C122C">
            <w:pPr>
              <w:pStyle w:val="TableCell"/>
            </w:pPr>
          </w:p>
        </w:tc>
      </w:tr>
    </w:tbl>
    <w:p w14:paraId="3106E1B5" w14:textId="77777777" w:rsidR="0009543D" w:rsidRPr="00AF2E6F" w:rsidRDefault="0009543D" w:rsidP="0009543D">
      <w:pPr>
        <w:pStyle w:val="FigureTitle"/>
        <w:numPr>
          <w:ilvl w:val="0"/>
          <w:numId w:val="7"/>
        </w:numPr>
        <w:tabs>
          <w:tab w:val="clear" w:pos="1134"/>
          <w:tab w:val="num" w:pos="1418"/>
        </w:tabs>
        <w:ind w:left="1418" w:hanging="1418"/>
        <w:sectPr w:rsidR="0009543D" w:rsidRPr="00AF2E6F" w:rsidSect="006B5FCF">
          <w:headerReference w:type="default" r:id="rId21"/>
          <w:footnotePr>
            <w:numRestart w:val="eachPage"/>
          </w:footnotePr>
          <w:type w:val="continuous"/>
          <w:pgSz w:w="11907" w:h="16840" w:code="9"/>
          <w:pgMar w:top="1953" w:right="850" w:bottom="851" w:left="851" w:header="285" w:footer="373" w:gutter="0"/>
          <w:cols w:space="720"/>
          <w:formProt w:val="0"/>
          <w:docGrid w:linePitch="299"/>
        </w:sectPr>
      </w:pPr>
    </w:p>
    <w:p w14:paraId="700DA907" w14:textId="77777777" w:rsidR="0009543D" w:rsidRPr="00096093" w:rsidRDefault="0009543D" w:rsidP="0009543D">
      <w:pPr>
        <w:pStyle w:val="Body"/>
        <w:sectPr w:rsidR="0009543D" w:rsidRPr="00096093" w:rsidSect="00BC5C0E">
          <w:headerReference w:type="even" r:id="rId22"/>
          <w:headerReference w:type="default" r:id="rId23"/>
          <w:footerReference w:type="default" r:id="rId24"/>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571A6E4C" w14:textId="77777777" w:rsidR="0009543D" w:rsidRPr="000C4A1A" w:rsidRDefault="0009543D" w:rsidP="0009543D">
      <w:pPr>
        <w:pStyle w:val="LegalHeading"/>
        <w:rPr>
          <w:noProof/>
        </w:rPr>
      </w:pPr>
    </w:p>
    <w:p w14:paraId="21582372" w14:textId="77777777" w:rsidR="004168FE" w:rsidRPr="0009543D" w:rsidRDefault="004168FE" w:rsidP="0009543D"/>
    <w:sectPr w:rsidR="004168FE" w:rsidRPr="0009543D" w:rsidSect="00BC5C0E">
      <w:headerReference w:type="even" r:id="rId25"/>
      <w:headerReference w:type="default" r:id="rId26"/>
      <w:footerReference w:type="default" r:id="rId27"/>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cKenzie Ian (IFGB ATV MCD DOC)" w:date="2017-04-26T12:46:00Z" w:initials="MIAMD">
    <w:p w14:paraId="3D8BACE5" w14:textId="77777777" w:rsidR="0009543D" w:rsidRDefault="0009543D" w:rsidP="0009543D">
      <w:pPr>
        <w:pStyle w:val="CommentText"/>
      </w:pPr>
      <w:r>
        <w:rPr>
          <w:rStyle w:val="CommentReference"/>
        </w:rPr>
        <w:annotationRef/>
      </w:r>
    </w:p>
    <w:p w14:paraId="3274A1DD" w14:textId="77777777" w:rsidR="0009543D" w:rsidRDefault="0009543D" w:rsidP="0009543D">
      <w:pPr>
        <w:pStyle w:val="CommentText"/>
      </w:pPr>
    </w:p>
    <w:p w14:paraId="3F725880" w14:textId="77777777" w:rsidR="0009543D" w:rsidRPr="00096093" w:rsidRDefault="0009543D" w:rsidP="0009543D">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20BA0FB4" w14:textId="77777777" w:rsidR="0009543D" w:rsidRDefault="0009543D" w:rsidP="0009543D">
      <w:pPr>
        <w:pStyle w:val="Note"/>
        <w:numPr>
          <w:ilvl w:val="0"/>
          <w:numId w:val="8"/>
        </w:numPr>
        <w:tabs>
          <w:tab w:val="clear" w:pos="510"/>
        </w:tabs>
        <w:ind w:left="1418" w:hanging="1418"/>
      </w:pPr>
    </w:p>
    <w:p w14:paraId="1CF920C5" w14:textId="77777777" w:rsidR="0009543D" w:rsidRDefault="0009543D" w:rsidP="0009543D">
      <w:pPr>
        <w:pStyle w:val="NoteNumContd"/>
        <w:numPr>
          <w:ilvl w:val="0"/>
          <w:numId w:val="9"/>
        </w:numPr>
      </w:pPr>
      <w:r w:rsidRPr="00294F72">
        <w:t>The ‘About this document’, ‘Scope and purpose’, and ‘Intended audience’ sections are mandatory for Application Notes.</w:t>
      </w:r>
    </w:p>
    <w:p w14:paraId="1C6AD7C5" w14:textId="77777777" w:rsidR="0009543D" w:rsidRPr="00294F72" w:rsidRDefault="0009543D" w:rsidP="0009543D">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 xml:space="preserve">References &gt; Table of </w:t>
      </w:r>
      <w:proofErr w:type="gramStart"/>
      <w:r w:rsidRPr="00A8789F">
        <w:rPr>
          <w:rStyle w:val="Bold"/>
        </w:rPr>
        <w:t>Contents</w:t>
      </w:r>
      <w:r>
        <w:t xml:space="preserve">  and</w:t>
      </w:r>
      <w:proofErr w:type="gramEnd"/>
      <w:r>
        <w:t xml:space="preserve"> insert </w:t>
      </w:r>
      <w:proofErr w:type="spellStart"/>
      <w:r w:rsidRPr="00A8789F">
        <w:rPr>
          <w:rStyle w:val="Bold"/>
        </w:rPr>
        <w:t>InfineonTOC</w:t>
      </w:r>
      <w:proofErr w:type="spellEnd"/>
      <w:r>
        <w:t xml:space="preserve">.  Once inserted use </w:t>
      </w:r>
      <w:r w:rsidRPr="00A8789F">
        <w:rPr>
          <w:rStyle w:val="Bold"/>
        </w:rPr>
        <w:t>Add-Ins &gt; Update Doc</w:t>
      </w:r>
      <w:r>
        <w:t xml:space="preserve"> to keep it up to date. </w:t>
      </w:r>
    </w:p>
    <w:p w14:paraId="49E46EDE" w14:textId="77777777" w:rsidR="0009543D" w:rsidRPr="00CF50B7" w:rsidRDefault="0009543D" w:rsidP="0009543D">
      <w:pPr>
        <w:pStyle w:val="NoteNumContd"/>
        <w:numPr>
          <w:ilvl w:val="0"/>
          <w:numId w:val="9"/>
        </w:numPr>
      </w:pPr>
      <w:r>
        <w:t xml:space="preserve">Replace the contents of the template with your own words! This text is given for guidance only when creating the document. It is not intended for the end user. </w:t>
      </w:r>
    </w:p>
    <w:p w14:paraId="5B7E0D5E" w14:textId="77777777" w:rsidR="0009543D" w:rsidRPr="00CF50B7" w:rsidRDefault="0009543D" w:rsidP="0009543D">
      <w:pPr>
        <w:pStyle w:val="Attention"/>
        <w:numPr>
          <w:ilvl w:val="0"/>
          <w:numId w:val="4"/>
        </w:numPr>
        <w:tabs>
          <w:tab w:val="clear" w:pos="992"/>
          <w:tab w:val="num" w:pos="1418"/>
        </w:tabs>
        <w:ind w:left="1418" w:hanging="1418"/>
      </w:pPr>
      <w:r>
        <w:t xml:space="preserve">  This template has a unique disclaimer for Application Notes. It MUST NOT be used for any other document type.</w:t>
      </w:r>
    </w:p>
    <w:p w14:paraId="0DD3BD5F" w14:textId="77777777" w:rsidR="0009543D" w:rsidRPr="00CF50B7" w:rsidRDefault="0009543D" w:rsidP="0009543D">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0F14A069" w14:textId="77777777" w:rsidR="0009543D" w:rsidRDefault="0009543D" w:rsidP="0009543D">
      <w:pPr>
        <w:pStyle w:val="CommentText"/>
      </w:pPr>
      <w:r w:rsidRPr="00CF50B7">
        <w:t>This template must only be used in conjunction with the macro plugins supplied as part of the download. Refer to the ‘Getting started’ guide for further information.</w:t>
      </w:r>
    </w:p>
    <w:p w14:paraId="255A86C8" w14:textId="77777777" w:rsidR="0009543D" w:rsidRDefault="0009543D" w:rsidP="0009543D">
      <w:pPr>
        <w:pStyle w:val="CommentText"/>
      </w:pPr>
    </w:p>
    <w:p w14:paraId="1CF167B2" w14:textId="77777777" w:rsidR="0009543D" w:rsidRDefault="0009543D" w:rsidP="0009543D">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16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167B2"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AEF7" w14:textId="77777777" w:rsidR="00D2375C" w:rsidRDefault="00D2375C">
      <w:r>
        <w:separator/>
      </w:r>
    </w:p>
  </w:endnote>
  <w:endnote w:type="continuationSeparator" w:id="0">
    <w:p w14:paraId="7E936E24" w14:textId="77777777" w:rsidR="00D2375C" w:rsidRDefault="00D2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4D29" w14:textId="77777777" w:rsidR="0009543D" w:rsidRDefault="00095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8892" w14:textId="77777777" w:rsidR="0009543D" w:rsidRDefault="0009543D" w:rsidP="004D6C7B">
    <w:pPr>
      <w:pStyle w:val="Footer"/>
    </w:pPr>
    <w:r>
      <w:t>Documentation</w:t>
    </w:r>
    <w:r w:rsidRPr="00BF5F1A">
      <w:tab/>
    </w:r>
    <w:r w:rsidRPr="00BF5F1A">
      <w:fldChar w:fldCharType="begin"/>
    </w:r>
    <w:r w:rsidRPr="00BF5F1A">
      <w:instrText xml:space="preserve"> PAGE </w:instrText>
    </w:r>
    <w:r w:rsidRPr="00BF5F1A">
      <w:fldChar w:fldCharType="separate"/>
    </w:r>
    <w:r>
      <w:rPr>
        <w:noProof/>
      </w:rPr>
      <w:t>2</w:t>
    </w:r>
    <w:r w:rsidRPr="00BF5F1A">
      <w:fldChar w:fldCharType="end"/>
    </w:r>
    <w:r>
      <w:t xml:space="preserve"> of </w:t>
    </w:r>
    <w:r>
      <w:fldChar w:fldCharType="begin"/>
    </w:r>
    <w:r>
      <w:instrText xml:space="preserve"> NUMPAGES  \* Arabic  \* MERGEFORMAT </w:instrText>
    </w:r>
    <w:r>
      <w:fldChar w:fldCharType="separate"/>
    </w:r>
    <w:r>
      <w:rPr>
        <w:noProof/>
      </w:rPr>
      <w:t>5</w:t>
    </w:r>
    <w:r>
      <w:rPr>
        <w:noProof/>
      </w:rPr>
      <w:fldChar w:fldCharType="end"/>
    </w:r>
    <w:r w:rsidRPr="00BF5F1A">
      <w:tab/>
    </w:r>
    <w:r>
      <w:t>V 1.0</w:t>
    </w:r>
    <w:r w:rsidRPr="006C7017">
      <w:t xml:space="preserve"> </w:t>
    </w:r>
  </w:p>
  <w:p w14:paraId="2ED82A39" w14:textId="77777777" w:rsidR="0009543D" w:rsidRPr="00BF5F1A" w:rsidRDefault="0009543D" w:rsidP="004D6C7B">
    <w:pPr>
      <w:pStyle w:val="Footer"/>
    </w:pPr>
    <w:r>
      <w:tab/>
    </w:r>
    <w:r>
      <w:tab/>
    </w:r>
    <w:r>
      <w:fldChar w:fldCharType="begin"/>
    </w:r>
    <w:r>
      <w:instrText xml:space="preserve"> DOCPROPERTY  Doc_IssueDate  \* MERGEFORMAT </w:instrText>
    </w:r>
    <w:r>
      <w:fldChar w:fldCharType="separate"/>
    </w:r>
    <w:r>
      <w:t>2022-05-</w:t>
    </w:r>
    <w:r>
      <w:fldChar w:fldCharType="end"/>
    </w:r>
    <w:r>
      <w:t>26</w:t>
    </w:r>
    <w:r w:rsidRPr="006C7017">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C18D" w14:textId="77777777" w:rsidR="0009543D" w:rsidRDefault="0009543D" w:rsidP="008C37B0">
    <w:pPr>
      <w:pStyle w:val="Footer"/>
    </w:pPr>
    <w:r>
      <w:fldChar w:fldCharType="begin"/>
    </w:r>
    <w:r>
      <w:instrText xml:space="preserve"> DOCPROPERTY  Doc_Type  \* MERGEFORMAT </w:instrText>
    </w:r>
    <w:r>
      <w:fldChar w:fldCharType="separate"/>
    </w:r>
    <w:r>
      <w:t>Application Note</w:t>
    </w:r>
    <w:r>
      <w:fldChar w:fldCharType="end"/>
    </w:r>
    <w:r w:rsidRPr="006C7017">
      <w:tab/>
    </w:r>
    <w:hyperlink w:anchor="ImportantNotice" w:history="1">
      <w:r w:rsidRPr="008C37B0">
        <w:rPr>
          <w:rStyle w:val="LegalCoverReadMe"/>
        </w:rPr>
        <w:t>Please read the Important Notice and Warnings at the end of this document</w:t>
      </w:r>
    </w:hyperlink>
    <w:r w:rsidRPr="00FC66B0">
      <w:tab/>
    </w:r>
    <w:r>
      <w:fldChar w:fldCharType="begin"/>
    </w:r>
    <w:r>
      <w:instrText xml:space="preserve"> DOCPROPERTY  Doc_State  \* MERGEFORMAT </w:instrText>
    </w:r>
    <w:r>
      <w:fldChar w:fldCharType="separate"/>
    </w:r>
    <w:r>
      <w:t>V 1.0</w:t>
    </w:r>
    <w:r>
      <w:fldChar w:fldCharType="end"/>
    </w:r>
  </w:p>
  <w:p w14:paraId="02251824" w14:textId="77777777" w:rsidR="0009543D" w:rsidRPr="006C7017" w:rsidRDefault="0009543D"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Pr>
        <w:rStyle w:val="Hypertext"/>
      </w:rPr>
      <w:t>www.infineon.com</w:t>
    </w:r>
    <w:r w:rsidRPr="00D774B2">
      <w:rPr>
        <w:rStyle w:val="Hypertext"/>
      </w:rPr>
      <w:fldChar w:fldCharType="end"/>
    </w:r>
    <w:r w:rsidRPr="006C7017">
      <w:tab/>
    </w:r>
    <w:r>
      <w:t xml:space="preserve">page </w:t>
    </w:r>
    <w:r w:rsidRPr="00BF5F1A">
      <w:fldChar w:fldCharType="begin"/>
    </w:r>
    <w:r w:rsidRPr="00BF5F1A">
      <w:instrText xml:space="preserve"> PAGE </w:instrText>
    </w:r>
    <w:r w:rsidRPr="00BF5F1A">
      <w:fldChar w:fldCharType="separate"/>
    </w:r>
    <w:r>
      <w:rPr>
        <w:noProof/>
      </w:rPr>
      <w:t>1</w:t>
    </w:r>
    <w:r w:rsidRPr="00BF5F1A">
      <w:fldChar w:fldCharType="end"/>
    </w:r>
    <w:r>
      <w:t xml:space="preserve"> of </w:t>
    </w:r>
    <w:r>
      <w:fldChar w:fldCharType="begin"/>
    </w:r>
    <w:r>
      <w:instrText xml:space="preserve"> NUMPAGES  \* Arabic  \* MERGEFORMAT </w:instrText>
    </w:r>
    <w:r>
      <w:fldChar w:fldCharType="separate"/>
    </w:r>
    <w:r>
      <w:rPr>
        <w:noProof/>
      </w:rPr>
      <w:t>5</w:t>
    </w:r>
    <w:r>
      <w:rPr>
        <w:noProof/>
      </w:rPr>
      <w:fldChar w:fldCharType="end"/>
    </w:r>
    <w:r>
      <w:tab/>
    </w:r>
    <w:r>
      <w:fldChar w:fldCharType="begin"/>
    </w:r>
    <w:r>
      <w:instrText xml:space="preserve"> DOCPROPERTY  Doc_IssueDate  \* MERGEFORMAT </w:instrText>
    </w:r>
    <w:r>
      <w:fldChar w:fldCharType="separate"/>
    </w:r>
    <w:r>
      <w:t>2022-05-26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6311" w14:textId="77777777" w:rsidR="0009543D" w:rsidRDefault="0009543D" w:rsidP="004D6C7B">
    <w:pPr>
      <w:pStyle w:val="Footer"/>
    </w:pPr>
    <w:r w:rsidRPr="00096093">
      <w:rPr>
        <w:noProof/>
        <w:lang w:eastAsia="en-US"/>
      </w:rPr>
      <mc:AlternateContent>
        <mc:Choice Requires="wps">
          <w:drawing>
            <wp:anchor distT="0" distB="0" distL="114300" distR="114300" simplePos="0" relativeHeight="251683840" behindDoc="0" locked="1" layoutInCell="1" allowOverlap="1" wp14:anchorId="255BB299" wp14:editId="49DF55EC">
              <wp:simplePos x="0" y="0"/>
              <wp:positionH relativeFrom="page">
                <wp:posOffset>514350</wp:posOffset>
              </wp:positionH>
              <wp:positionV relativeFrom="page">
                <wp:posOffset>7458075</wp:posOffset>
              </wp:positionV>
              <wp:extent cx="1752600" cy="2219325"/>
              <wp:effectExtent l="0" t="0" r="0" b="9525"/>
              <wp:wrapNone/>
              <wp:docPr id="30"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73A8CA6" w14:textId="77777777" w:rsidR="0009543D" w:rsidRPr="00096093" w:rsidRDefault="0009543D" w:rsidP="00A379A9">
                          <w:pPr>
                            <w:pStyle w:val="LegalHeading"/>
                          </w:pPr>
                          <w:r w:rsidRPr="00096093">
                            <w:t xml:space="preserve">Edition </w:t>
                          </w:r>
                          <w:r>
                            <w:fldChar w:fldCharType="begin"/>
                          </w:r>
                          <w:r>
                            <w:instrText xml:space="preserve"> DOCPROPERTY  Doc_IssueDate  \* MERGEFORMAT </w:instrText>
                          </w:r>
                          <w:r>
                            <w:fldChar w:fldCharType="separate"/>
                          </w:r>
                          <w:proofErr w:type="spellStart"/>
                          <w:r>
                            <w:t>yyyy</w:t>
                          </w:r>
                          <w:proofErr w:type="spellEnd"/>
                          <w:r>
                            <w:t>-mm-dd</w:t>
                          </w:r>
                          <w:r>
                            <w:fldChar w:fldCharType="end"/>
                          </w:r>
                        </w:p>
                        <w:tbl>
                          <w:tblPr>
                            <w:tblW w:w="10314" w:type="dxa"/>
                            <w:tblLook w:val="01E0" w:firstRow="1" w:lastRow="1" w:firstColumn="1" w:lastColumn="1" w:noHBand="0" w:noVBand="0"/>
                          </w:tblPr>
                          <w:tblGrid>
                            <w:gridCol w:w="2943"/>
                            <w:gridCol w:w="3544"/>
                            <w:gridCol w:w="3827"/>
                          </w:tblGrid>
                          <w:tr w:rsidR="0009543D" w:rsidRPr="006B63E0" w14:paraId="332B58AD" w14:textId="77777777" w:rsidTr="00B64495">
                            <w:trPr>
                              <w:trHeight w:val="3256"/>
                            </w:trPr>
                            <w:tc>
                              <w:tcPr>
                                <w:tcW w:w="2943" w:type="dxa"/>
                                <w:shd w:val="clear" w:color="auto" w:fill="auto"/>
                              </w:tcPr>
                              <w:p w14:paraId="1C32B850" w14:textId="77777777" w:rsidR="0009543D" w:rsidRPr="00096093" w:rsidRDefault="0009543D"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fldChar w:fldCharType="begin"/>
                                </w:r>
                                <w:r w:rsidRPr="00096093">
                                  <w:instrText xml:space="preserve"> DOCPROPERTY  Doc_Number  \* MERGEFORMAT </w:instrText>
                                </w:r>
                                <w:r w:rsidRPr="00096093">
                                  <w:fldChar w:fldCharType="separate"/>
                                </w:r>
                                <w:proofErr w:type="spellStart"/>
                                <w:r>
                                  <w:t>AppNote</w:t>
                                </w:r>
                                <w:proofErr w:type="spellEnd"/>
                                <w:r>
                                  <w:t xml:space="preserve"> Number</w:t>
                                </w:r>
                                <w:r w:rsidRPr="00096093">
                                  <w:fldChar w:fldCharType="end"/>
                                </w:r>
                              </w:p>
                            </w:tc>
                            <w:tc>
                              <w:tcPr>
                                <w:tcW w:w="3544" w:type="dxa"/>
                                <w:shd w:val="clear" w:color="auto" w:fill="auto"/>
                              </w:tcPr>
                              <w:p w14:paraId="60D5A037" w14:textId="77777777" w:rsidR="0009543D" w:rsidRPr="00096093" w:rsidRDefault="0009543D" w:rsidP="00096093">
                                <w:pPr>
                                  <w:pStyle w:val="LegalText"/>
                                </w:pPr>
                              </w:p>
                            </w:tc>
                            <w:tc>
                              <w:tcPr>
                                <w:tcW w:w="3827" w:type="dxa"/>
                                <w:shd w:val="clear" w:color="auto" w:fill="auto"/>
                              </w:tcPr>
                              <w:p w14:paraId="7E703EEF" w14:textId="77777777" w:rsidR="0009543D" w:rsidRPr="00096093" w:rsidRDefault="0009543D" w:rsidP="00096093">
                                <w:pPr>
                                  <w:pStyle w:val="LegalText"/>
                                </w:pPr>
                              </w:p>
                            </w:tc>
                          </w:tr>
                          <w:tr w:rsidR="0009543D" w:rsidRPr="006B63E0" w14:paraId="7838FEBB" w14:textId="77777777" w:rsidTr="00B64495">
                            <w:trPr>
                              <w:trHeight w:val="80"/>
                            </w:trPr>
                            <w:tc>
                              <w:tcPr>
                                <w:tcW w:w="2943" w:type="dxa"/>
                                <w:shd w:val="clear" w:color="auto" w:fill="auto"/>
                              </w:tcPr>
                              <w:p w14:paraId="20F5B672" w14:textId="77777777" w:rsidR="0009543D" w:rsidRDefault="0009543D" w:rsidP="00096093">
                                <w:pPr>
                                  <w:pStyle w:val="LegalText"/>
                                </w:pPr>
                              </w:p>
                            </w:tc>
                            <w:tc>
                              <w:tcPr>
                                <w:tcW w:w="3544" w:type="dxa"/>
                                <w:shd w:val="clear" w:color="auto" w:fill="auto"/>
                              </w:tcPr>
                              <w:p w14:paraId="0D6505D7" w14:textId="77777777" w:rsidR="0009543D" w:rsidRDefault="0009543D" w:rsidP="00096093">
                                <w:pPr>
                                  <w:pStyle w:val="LegalText"/>
                                </w:pPr>
                              </w:p>
                            </w:tc>
                            <w:tc>
                              <w:tcPr>
                                <w:tcW w:w="3827" w:type="dxa"/>
                                <w:shd w:val="clear" w:color="auto" w:fill="auto"/>
                              </w:tcPr>
                              <w:p w14:paraId="779DB516" w14:textId="77777777" w:rsidR="0009543D" w:rsidRDefault="0009543D" w:rsidP="00096093">
                                <w:pPr>
                                  <w:pStyle w:val="LegalText"/>
                                </w:pPr>
                              </w:p>
                            </w:tc>
                          </w:tr>
                        </w:tbl>
                        <w:p w14:paraId="3D9141F2" w14:textId="77777777" w:rsidR="0009543D" w:rsidRPr="00096093" w:rsidRDefault="0009543D"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BB299"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" filled="f" stroked="f" strokeweight="0">
              <v:textbox inset="0,0,0,0">
                <w:txbxContent>
                  <w:p w14:paraId="773A8CA6" w14:textId="77777777" w:rsidR="0009543D" w:rsidRPr="00096093" w:rsidRDefault="0009543D" w:rsidP="00A379A9">
                    <w:pPr>
                      <w:pStyle w:val="LegalHeading"/>
                    </w:pPr>
                    <w:r w:rsidRPr="00096093">
                      <w:t xml:space="preserve">Edition </w:t>
                    </w:r>
                    <w:r>
                      <w:fldChar w:fldCharType="begin"/>
                    </w:r>
                    <w:r>
                      <w:instrText xml:space="preserve"> DOCPROPERTY  Doc_IssueDate  \* MERGEFORMAT </w:instrText>
                    </w:r>
                    <w:r>
                      <w:fldChar w:fldCharType="separate"/>
                    </w:r>
                    <w:proofErr w:type="spellStart"/>
                    <w:r>
                      <w:t>yyyy</w:t>
                    </w:r>
                    <w:proofErr w:type="spellEnd"/>
                    <w:r>
                      <w:t>-mm-dd</w:t>
                    </w:r>
                    <w:r>
                      <w:fldChar w:fldCharType="end"/>
                    </w:r>
                  </w:p>
                  <w:tbl>
                    <w:tblPr>
                      <w:tblW w:w="10314" w:type="dxa"/>
                      <w:tblLook w:val="01E0" w:firstRow="1" w:lastRow="1" w:firstColumn="1" w:lastColumn="1" w:noHBand="0" w:noVBand="0"/>
                    </w:tblPr>
                    <w:tblGrid>
                      <w:gridCol w:w="2943"/>
                      <w:gridCol w:w="3544"/>
                      <w:gridCol w:w="3827"/>
                    </w:tblGrid>
                    <w:tr w:rsidR="0009543D" w:rsidRPr="006B63E0" w14:paraId="332B58AD" w14:textId="77777777" w:rsidTr="00B64495">
                      <w:trPr>
                        <w:trHeight w:val="3256"/>
                      </w:trPr>
                      <w:tc>
                        <w:tcPr>
                          <w:tcW w:w="2943" w:type="dxa"/>
                          <w:shd w:val="clear" w:color="auto" w:fill="auto"/>
                        </w:tcPr>
                        <w:p w14:paraId="1C32B850" w14:textId="77777777" w:rsidR="0009543D" w:rsidRPr="00096093" w:rsidRDefault="0009543D"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fldChar w:fldCharType="begin"/>
                          </w:r>
                          <w:r w:rsidRPr="00096093">
                            <w:instrText xml:space="preserve"> DOCPROPERTY  Doc_Number  \* MERGEFORMAT </w:instrText>
                          </w:r>
                          <w:r w:rsidRPr="00096093">
                            <w:fldChar w:fldCharType="separate"/>
                          </w:r>
                          <w:proofErr w:type="spellStart"/>
                          <w:r>
                            <w:t>AppNote</w:t>
                          </w:r>
                          <w:proofErr w:type="spellEnd"/>
                          <w:r>
                            <w:t xml:space="preserve"> Number</w:t>
                          </w:r>
                          <w:r w:rsidRPr="00096093">
                            <w:fldChar w:fldCharType="end"/>
                          </w:r>
                        </w:p>
                      </w:tc>
                      <w:tc>
                        <w:tcPr>
                          <w:tcW w:w="3544" w:type="dxa"/>
                          <w:shd w:val="clear" w:color="auto" w:fill="auto"/>
                        </w:tcPr>
                        <w:p w14:paraId="60D5A037" w14:textId="77777777" w:rsidR="0009543D" w:rsidRPr="00096093" w:rsidRDefault="0009543D" w:rsidP="00096093">
                          <w:pPr>
                            <w:pStyle w:val="LegalText"/>
                          </w:pPr>
                        </w:p>
                      </w:tc>
                      <w:tc>
                        <w:tcPr>
                          <w:tcW w:w="3827" w:type="dxa"/>
                          <w:shd w:val="clear" w:color="auto" w:fill="auto"/>
                        </w:tcPr>
                        <w:p w14:paraId="7E703EEF" w14:textId="77777777" w:rsidR="0009543D" w:rsidRPr="00096093" w:rsidRDefault="0009543D" w:rsidP="00096093">
                          <w:pPr>
                            <w:pStyle w:val="LegalText"/>
                          </w:pPr>
                        </w:p>
                      </w:tc>
                    </w:tr>
                    <w:tr w:rsidR="0009543D" w:rsidRPr="006B63E0" w14:paraId="7838FEBB" w14:textId="77777777" w:rsidTr="00B64495">
                      <w:trPr>
                        <w:trHeight w:val="80"/>
                      </w:trPr>
                      <w:tc>
                        <w:tcPr>
                          <w:tcW w:w="2943" w:type="dxa"/>
                          <w:shd w:val="clear" w:color="auto" w:fill="auto"/>
                        </w:tcPr>
                        <w:p w14:paraId="20F5B672" w14:textId="77777777" w:rsidR="0009543D" w:rsidRDefault="0009543D" w:rsidP="00096093">
                          <w:pPr>
                            <w:pStyle w:val="LegalText"/>
                          </w:pPr>
                        </w:p>
                      </w:tc>
                      <w:tc>
                        <w:tcPr>
                          <w:tcW w:w="3544" w:type="dxa"/>
                          <w:shd w:val="clear" w:color="auto" w:fill="auto"/>
                        </w:tcPr>
                        <w:p w14:paraId="0D6505D7" w14:textId="77777777" w:rsidR="0009543D" w:rsidRDefault="0009543D" w:rsidP="00096093">
                          <w:pPr>
                            <w:pStyle w:val="LegalText"/>
                          </w:pPr>
                        </w:p>
                      </w:tc>
                      <w:tc>
                        <w:tcPr>
                          <w:tcW w:w="3827" w:type="dxa"/>
                          <w:shd w:val="clear" w:color="auto" w:fill="auto"/>
                        </w:tcPr>
                        <w:p w14:paraId="779DB516" w14:textId="77777777" w:rsidR="0009543D" w:rsidRDefault="0009543D" w:rsidP="00096093">
                          <w:pPr>
                            <w:pStyle w:val="LegalText"/>
                          </w:pPr>
                        </w:p>
                      </w:tc>
                    </w:tr>
                  </w:tbl>
                  <w:p w14:paraId="3D9141F2" w14:textId="77777777" w:rsidR="0009543D" w:rsidRPr="00096093" w:rsidRDefault="0009543D" w:rsidP="00A379A9">
                    <w:pPr>
                      <w:pStyle w:val="LegalText"/>
                    </w:pPr>
                  </w:p>
                </w:txbxContent>
              </v:textbox>
              <w10:wrap anchorx="page" anchory="page"/>
              <w10:anchorlock/>
            </v:shape>
          </w:pict>
        </mc:Fallback>
      </mc:AlternateContent>
    </w:r>
  </w:p>
  <w:p w14:paraId="5F7A6FAC" w14:textId="77777777" w:rsidR="0009543D" w:rsidRDefault="0009543D">
    <w:r w:rsidRPr="00096093">
      <w:rPr>
        <w:noProof/>
      </w:rPr>
      <mc:AlternateContent>
        <mc:Choice Requires="wps">
          <w:drawing>
            <wp:anchor distT="0" distB="0" distL="114300" distR="114300" simplePos="0" relativeHeight="251675648" behindDoc="0" locked="0" layoutInCell="1" allowOverlap="1" wp14:anchorId="17F01D5F" wp14:editId="71A388CB">
              <wp:simplePos x="0" y="0"/>
              <wp:positionH relativeFrom="column">
                <wp:posOffset>2540</wp:posOffset>
              </wp:positionH>
              <wp:positionV relativeFrom="paragraph">
                <wp:posOffset>316230</wp:posOffset>
              </wp:positionV>
              <wp:extent cx="6491605" cy="355600"/>
              <wp:effectExtent l="0" t="0" r="4445"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6CA18" w14:textId="77777777" w:rsidR="0009543D" w:rsidRPr="00096093" w:rsidRDefault="0009543D" w:rsidP="002E5A3A">
                          <w:pPr>
                            <w:pStyle w:val="LegalHeading"/>
                          </w:pPr>
                          <w:r w:rsidRPr="00096093">
                            <w:t xml:space="preserve">Trademarks </w:t>
                          </w:r>
                        </w:p>
                        <w:p w14:paraId="2013DE9A" w14:textId="77777777" w:rsidR="0009543D" w:rsidRDefault="0009543D" w:rsidP="009A011B">
                          <w:pPr>
                            <w:pStyle w:val="LegalText"/>
                            <w:rPr>
                              <w:lang w:val="en"/>
                            </w:rPr>
                          </w:pPr>
                          <w:r>
                            <w:rPr>
                              <w:lang w:val="en"/>
                            </w:rPr>
                            <w:t>All referenced product or service names and trademarks are the property of their respective owners.</w:t>
                          </w:r>
                        </w:p>
                        <w:p w14:paraId="354F724B" w14:textId="77777777" w:rsidR="0009543D" w:rsidRDefault="0009543D" w:rsidP="009A011B">
                          <w:pPr>
                            <w:pStyle w:val="LegalText"/>
                            <w:rPr>
                              <w:lang w:val="en"/>
                            </w:rPr>
                          </w:pPr>
                          <w:r>
                            <w:br/>
                          </w:r>
                        </w:p>
                        <w:p w14:paraId="43E07180" w14:textId="77777777" w:rsidR="0009543D" w:rsidRPr="009A011B" w:rsidRDefault="0009543D"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F01D5F" id="Text Box 2" o:spid="_x0000_s1038" type="#_x0000_t202" style="position:absolute;margin-left:.2pt;margin-top:24.9pt;width:511.15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" filled="f" stroked="f">
              <v:textbox inset="0,0,0,0">
                <w:txbxContent>
                  <w:p w14:paraId="59D6CA18" w14:textId="77777777" w:rsidR="0009543D" w:rsidRPr="00096093" w:rsidRDefault="0009543D" w:rsidP="002E5A3A">
                    <w:pPr>
                      <w:pStyle w:val="LegalHeading"/>
                    </w:pPr>
                    <w:r w:rsidRPr="00096093">
                      <w:t xml:space="preserve">Trademarks </w:t>
                    </w:r>
                  </w:p>
                  <w:p w14:paraId="2013DE9A" w14:textId="77777777" w:rsidR="0009543D" w:rsidRDefault="0009543D" w:rsidP="009A011B">
                    <w:pPr>
                      <w:pStyle w:val="LegalText"/>
                      <w:rPr>
                        <w:lang w:val="en"/>
                      </w:rPr>
                    </w:pPr>
                    <w:r>
                      <w:rPr>
                        <w:lang w:val="en"/>
                      </w:rPr>
                      <w:t>All referenced product or service names and trademarks are the property of their respective owners.</w:t>
                    </w:r>
                  </w:p>
                  <w:p w14:paraId="354F724B" w14:textId="77777777" w:rsidR="0009543D" w:rsidRDefault="0009543D" w:rsidP="009A011B">
                    <w:pPr>
                      <w:pStyle w:val="LegalText"/>
                      <w:rPr>
                        <w:lang w:val="en"/>
                      </w:rPr>
                    </w:pPr>
                    <w:r>
                      <w:br/>
                    </w:r>
                  </w:p>
                  <w:p w14:paraId="43E07180" w14:textId="77777777" w:rsidR="0009543D" w:rsidRPr="009A011B" w:rsidRDefault="0009543D" w:rsidP="009A011B">
                    <w:pPr>
                      <w:pStyle w:val="LegalText"/>
                      <w:rPr>
                        <w:lang w:val="en"/>
                      </w:rPr>
                    </w:pPr>
                  </w:p>
                </w:txbxContent>
              </v:textbox>
            </v:shape>
          </w:pict>
        </mc:Fallback>
      </mc:AlternateContent>
    </w:r>
    <w:r>
      <w:object w:dxaOrig="1440" w:dyaOrig="1440" w14:anchorId="7423E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5.75pt;margin-top:62.5pt;width:602.45pt;height:287.2pt;z-index:-251615232;mso-position-horizontal-relative:text;mso-position-vertical-relative:text">
          <v:imagedata r:id="rId1" o:title=""/>
        </v:shape>
        <o:OLEObject Type="Embed" ProgID="Visio.Drawing.15" ShapeID="_x0000_s2052" DrawAspect="Content" ObjectID="_1715096553" r:id="rId2"/>
      </w:object>
    </w:r>
    <w:r w:rsidRPr="00096093">
      <w:rPr>
        <w:noProof/>
      </w:rPr>
      <mc:AlternateContent>
        <mc:Choice Requires="wps">
          <w:drawing>
            <wp:anchor distT="0" distB="0" distL="114300" distR="114300" simplePos="0" relativeHeight="251686912" behindDoc="0" locked="1" layoutInCell="1" allowOverlap="1" wp14:anchorId="29C3D84C" wp14:editId="594D9B86">
              <wp:simplePos x="0" y="0"/>
              <wp:positionH relativeFrom="page">
                <wp:posOffset>508000</wp:posOffset>
              </wp:positionH>
              <wp:positionV relativeFrom="page">
                <wp:posOffset>7310755</wp:posOffset>
              </wp:positionV>
              <wp:extent cx="6495415" cy="3162300"/>
              <wp:effectExtent l="0" t="0" r="635" b="0"/>
              <wp:wrapNone/>
              <wp:docPr id="6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09543D" w:rsidRPr="006B63E0" w14:paraId="17F676BE" w14:textId="77777777" w:rsidTr="00A42000">
                            <w:trPr>
                              <w:trHeight w:val="1191"/>
                            </w:trPr>
                            <w:tc>
                              <w:tcPr>
                                <w:tcW w:w="3005" w:type="dxa"/>
                                <w:shd w:val="clear" w:color="auto" w:fill="auto"/>
                              </w:tcPr>
                              <w:p w14:paraId="049B1BE5" w14:textId="77777777" w:rsidR="0009543D" w:rsidRPr="00096093" w:rsidRDefault="0009543D" w:rsidP="00096093">
                                <w:pPr>
                                  <w:pStyle w:val="AnchorLine"/>
                                </w:pPr>
                              </w:p>
                              <w:p w14:paraId="4D89C6DB" w14:textId="77777777" w:rsidR="0009543D" w:rsidRPr="00096093" w:rsidRDefault="0009543D" w:rsidP="00096093">
                                <w:pPr>
                                  <w:pStyle w:val="LegalHeading"/>
                                </w:pPr>
                              </w:p>
                              <w:p w14:paraId="399E8EE9" w14:textId="77777777" w:rsidR="0009543D" w:rsidRPr="00096093" w:rsidRDefault="0009543D" w:rsidP="00096093">
                                <w:pPr>
                                  <w:pStyle w:val="LegalHeading"/>
                                </w:pPr>
                                <w:r w:rsidRPr="00096093">
                                  <w:t>Published by</w:t>
                                </w:r>
                              </w:p>
                              <w:p w14:paraId="12DD41D6" w14:textId="77777777" w:rsidR="0009543D" w:rsidRPr="00096093" w:rsidRDefault="0009543D" w:rsidP="00096093">
                                <w:pPr>
                                  <w:pStyle w:val="LegalHeading"/>
                                </w:pPr>
                                <w:r w:rsidRPr="00096093">
                                  <w:t>Infineon Technologies AG</w:t>
                                </w:r>
                              </w:p>
                              <w:p w14:paraId="4D336344" w14:textId="77777777" w:rsidR="0009543D" w:rsidRPr="00096093" w:rsidRDefault="0009543D" w:rsidP="00096093">
                                <w:pPr>
                                  <w:pStyle w:val="LegalHeading"/>
                                </w:pPr>
                                <w:r w:rsidRPr="00096093">
                                  <w:t>81726 Munich, Germany</w:t>
                                </w:r>
                              </w:p>
                              <w:p w14:paraId="47740E34" w14:textId="77777777" w:rsidR="0009543D" w:rsidRPr="00096093" w:rsidRDefault="0009543D" w:rsidP="00096093">
                                <w:pPr>
                                  <w:pStyle w:val="LegalHeading"/>
                                </w:pPr>
                              </w:p>
                              <w:p w14:paraId="4A51CD50" w14:textId="77777777" w:rsidR="0009543D" w:rsidRPr="00096093" w:rsidRDefault="0009543D"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Pr>
                                    <w:noProof/>
                                  </w:rPr>
                                  <w:t>2022</w:t>
                                </w:r>
                                <w:r w:rsidRPr="00096093">
                                  <w:fldChar w:fldCharType="end"/>
                                </w:r>
                                <w:r w:rsidRPr="00096093">
                                  <w:t xml:space="preserve"> Infineon Technologies AG.</w:t>
                                </w:r>
                                <w:r w:rsidRPr="00096093">
                                  <w:br/>
                                  <w:t>All Rights Reserved.</w:t>
                                </w:r>
                              </w:p>
                              <w:p w14:paraId="3F3E4988" w14:textId="77777777" w:rsidR="0009543D" w:rsidRPr="00096093" w:rsidRDefault="0009543D" w:rsidP="00096093">
                                <w:pPr>
                                  <w:pStyle w:val="LegalText"/>
                                </w:pPr>
                              </w:p>
                              <w:p w14:paraId="5397CD95" w14:textId="77777777" w:rsidR="0009543D" w:rsidRPr="00096093" w:rsidRDefault="0009543D" w:rsidP="00096093">
                                <w:pPr>
                                  <w:pStyle w:val="LegalHeading"/>
                                </w:pPr>
                                <w:r w:rsidRPr="00096093">
                                  <w:t>Do you have a question about this document?</w:t>
                                </w:r>
                              </w:p>
                              <w:p w14:paraId="01B6AB8B" w14:textId="77777777" w:rsidR="0009543D" w:rsidRPr="00096093" w:rsidRDefault="0009543D" w:rsidP="00096093">
                                <w:pPr>
                                  <w:pStyle w:val="LegalHeading"/>
                                </w:pPr>
                                <w:r w:rsidRPr="004E02FF">
                                  <w:t xml:space="preserve">Email: </w:t>
                                </w:r>
                                <w:hyperlink r:id="rId3" w:history="1">
                                  <w:r w:rsidRPr="00096093">
                                    <w:rPr>
                                      <w:rStyle w:val="Hypertext"/>
                                    </w:rPr>
                                    <w:t>erratum@infineon.com</w:t>
                                  </w:r>
                                </w:hyperlink>
                              </w:p>
                              <w:p w14:paraId="57DFA1E0" w14:textId="77777777" w:rsidR="0009543D" w:rsidRPr="00096093" w:rsidRDefault="0009543D" w:rsidP="00096093">
                                <w:pPr>
                                  <w:pStyle w:val="LegalHeading"/>
                                </w:pPr>
                                <w:r w:rsidRPr="00096093">
                                  <w:br/>
                                  <w:t xml:space="preserve">Document reference </w:t>
                                </w:r>
                              </w:p>
                            </w:tc>
                            <w:tc>
                              <w:tcPr>
                                <w:tcW w:w="3685" w:type="dxa"/>
                                <w:shd w:val="clear" w:color="auto" w:fill="auto"/>
                              </w:tcPr>
                              <w:p w14:paraId="3951F8ED" w14:textId="77777777" w:rsidR="0009543D" w:rsidRPr="00096093" w:rsidRDefault="0009543D" w:rsidP="00096093">
                                <w:pPr>
                                  <w:pStyle w:val="LegalHeading"/>
                                </w:pPr>
                                <w:r w:rsidRPr="00096093">
                                  <w:t>IMPORTANT NOTICE</w:t>
                                </w:r>
                              </w:p>
                              <w:p w14:paraId="18C771D1" w14:textId="77777777" w:rsidR="0009543D" w:rsidRPr="00096093" w:rsidRDefault="0009543D"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366630F9" w14:textId="77777777" w:rsidR="0009543D" w:rsidRDefault="0009543D" w:rsidP="00096093">
                                <w:pPr>
                                  <w:pStyle w:val="LegalText"/>
                                </w:pPr>
                              </w:p>
                              <w:p w14:paraId="09719654" w14:textId="77777777" w:rsidR="0009543D" w:rsidRPr="00096093" w:rsidRDefault="0009543D"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65A0CE22" w14:textId="77777777" w:rsidR="0009543D" w:rsidRPr="00096093" w:rsidRDefault="0009543D" w:rsidP="00096093">
                                <w:pPr>
                                  <w:pStyle w:val="LegalText"/>
                                </w:pPr>
                              </w:p>
                            </w:tc>
                            <w:tc>
                              <w:tcPr>
                                <w:tcW w:w="3685" w:type="dxa"/>
                                <w:shd w:val="clear" w:color="auto" w:fill="auto"/>
                              </w:tcPr>
                              <w:p w14:paraId="6510E257" w14:textId="77777777" w:rsidR="0009543D" w:rsidRPr="00096093" w:rsidRDefault="0009543D" w:rsidP="00096093">
                                <w:pPr>
                                  <w:pStyle w:val="LegalHeading"/>
                                </w:pPr>
                              </w:p>
                              <w:p w14:paraId="53C80456" w14:textId="77777777" w:rsidR="0009543D" w:rsidRPr="00096093" w:rsidRDefault="0009543D"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3B5B4430" w14:textId="77777777" w:rsidR="0009543D" w:rsidRPr="00096093" w:rsidRDefault="0009543D" w:rsidP="00096093">
                                <w:pPr>
                                  <w:pStyle w:val="LegalHeading"/>
                                </w:pPr>
                              </w:p>
                              <w:p w14:paraId="3753C353" w14:textId="77777777" w:rsidR="0009543D" w:rsidRPr="00096093" w:rsidRDefault="0009543D" w:rsidP="00096093">
                                <w:pPr>
                                  <w:pStyle w:val="LegalHeading"/>
                                </w:pPr>
                                <w:r w:rsidRPr="00096093">
                                  <w:t>WARNINGS</w:t>
                                </w:r>
                              </w:p>
                              <w:p w14:paraId="2379117C" w14:textId="77777777" w:rsidR="0009543D" w:rsidRPr="00096093" w:rsidRDefault="0009543D" w:rsidP="00096093">
                                <w:pPr>
                                  <w:pStyle w:val="LegalText"/>
                                </w:pPr>
                                <w:r w:rsidRPr="00096093">
                                  <w:t>Due to technical requirements products may contain dangerous substances. For information on the types in question please contact your nearest Infineon Technologies office.</w:t>
                                </w:r>
                              </w:p>
                              <w:p w14:paraId="76A07CB6" w14:textId="77777777" w:rsidR="0009543D" w:rsidRPr="00096093" w:rsidRDefault="0009543D" w:rsidP="00096093">
                                <w:pPr>
                                  <w:pStyle w:val="LegalText"/>
                                </w:pPr>
                              </w:p>
                              <w:p w14:paraId="05DD5AF1" w14:textId="77777777" w:rsidR="0009543D" w:rsidRPr="00096093" w:rsidRDefault="0009543D"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09543D" w:rsidRPr="006B63E0" w14:paraId="2CA31FE6" w14:textId="77777777" w:rsidTr="00A42000">
                            <w:trPr>
                              <w:trHeight w:val="80"/>
                            </w:trPr>
                            <w:tc>
                              <w:tcPr>
                                <w:tcW w:w="3005" w:type="dxa"/>
                                <w:shd w:val="clear" w:color="auto" w:fill="auto"/>
                              </w:tcPr>
                              <w:p w14:paraId="65360A6C" w14:textId="77777777" w:rsidR="0009543D" w:rsidRDefault="0009543D" w:rsidP="00096093">
                                <w:pPr>
                                  <w:pStyle w:val="LegalText"/>
                                </w:pPr>
                              </w:p>
                            </w:tc>
                            <w:tc>
                              <w:tcPr>
                                <w:tcW w:w="3685" w:type="dxa"/>
                                <w:shd w:val="clear" w:color="auto" w:fill="auto"/>
                              </w:tcPr>
                              <w:p w14:paraId="653AC24D" w14:textId="77777777" w:rsidR="0009543D" w:rsidRDefault="0009543D" w:rsidP="00096093">
                                <w:pPr>
                                  <w:pStyle w:val="LegalText"/>
                                </w:pPr>
                              </w:p>
                            </w:tc>
                            <w:tc>
                              <w:tcPr>
                                <w:tcW w:w="3685" w:type="dxa"/>
                                <w:shd w:val="clear" w:color="auto" w:fill="auto"/>
                              </w:tcPr>
                              <w:p w14:paraId="1A3CE17C" w14:textId="77777777" w:rsidR="0009543D" w:rsidRDefault="0009543D" w:rsidP="00096093">
                                <w:pPr>
                                  <w:pStyle w:val="LegalText"/>
                                </w:pPr>
                              </w:p>
                            </w:tc>
                          </w:tr>
                        </w:tbl>
                        <w:p w14:paraId="090B89D5" w14:textId="77777777" w:rsidR="0009543D" w:rsidRPr="00096093" w:rsidRDefault="0009543D"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D84C" id="Text Box 210" o:spid="_x0000_s1039" type="#_x0000_t202" style="position:absolute;margin-left:40pt;margin-top:575.65pt;width:511.45pt;height:24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09543D" w:rsidRPr="006B63E0" w14:paraId="17F676BE" w14:textId="77777777" w:rsidTr="00A42000">
                      <w:trPr>
                        <w:trHeight w:val="1191"/>
                      </w:trPr>
                      <w:tc>
                        <w:tcPr>
                          <w:tcW w:w="3005" w:type="dxa"/>
                          <w:shd w:val="clear" w:color="auto" w:fill="auto"/>
                        </w:tcPr>
                        <w:p w14:paraId="049B1BE5" w14:textId="77777777" w:rsidR="0009543D" w:rsidRPr="00096093" w:rsidRDefault="0009543D" w:rsidP="00096093">
                          <w:pPr>
                            <w:pStyle w:val="AnchorLine"/>
                          </w:pPr>
                        </w:p>
                        <w:p w14:paraId="4D89C6DB" w14:textId="77777777" w:rsidR="0009543D" w:rsidRPr="00096093" w:rsidRDefault="0009543D" w:rsidP="00096093">
                          <w:pPr>
                            <w:pStyle w:val="LegalHeading"/>
                          </w:pPr>
                        </w:p>
                        <w:p w14:paraId="399E8EE9" w14:textId="77777777" w:rsidR="0009543D" w:rsidRPr="00096093" w:rsidRDefault="0009543D" w:rsidP="00096093">
                          <w:pPr>
                            <w:pStyle w:val="LegalHeading"/>
                          </w:pPr>
                          <w:r w:rsidRPr="00096093">
                            <w:t>Published by</w:t>
                          </w:r>
                        </w:p>
                        <w:p w14:paraId="12DD41D6" w14:textId="77777777" w:rsidR="0009543D" w:rsidRPr="00096093" w:rsidRDefault="0009543D" w:rsidP="00096093">
                          <w:pPr>
                            <w:pStyle w:val="LegalHeading"/>
                          </w:pPr>
                          <w:r w:rsidRPr="00096093">
                            <w:t>Infineon Technologies AG</w:t>
                          </w:r>
                        </w:p>
                        <w:p w14:paraId="4D336344" w14:textId="77777777" w:rsidR="0009543D" w:rsidRPr="00096093" w:rsidRDefault="0009543D" w:rsidP="00096093">
                          <w:pPr>
                            <w:pStyle w:val="LegalHeading"/>
                          </w:pPr>
                          <w:r w:rsidRPr="00096093">
                            <w:t>81726 Munich, Germany</w:t>
                          </w:r>
                        </w:p>
                        <w:p w14:paraId="47740E34" w14:textId="77777777" w:rsidR="0009543D" w:rsidRPr="00096093" w:rsidRDefault="0009543D" w:rsidP="00096093">
                          <w:pPr>
                            <w:pStyle w:val="LegalHeading"/>
                          </w:pPr>
                        </w:p>
                        <w:p w14:paraId="4A51CD50" w14:textId="77777777" w:rsidR="0009543D" w:rsidRPr="00096093" w:rsidRDefault="0009543D"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Pr>
                              <w:noProof/>
                            </w:rPr>
                            <w:t>2022</w:t>
                          </w:r>
                          <w:r w:rsidRPr="00096093">
                            <w:fldChar w:fldCharType="end"/>
                          </w:r>
                          <w:r w:rsidRPr="00096093">
                            <w:t xml:space="preserve"> Infineon Technologies AG.</w:t>
                          </w:r>
                          <w:r w:rsidRPr="00096093">
                            <w:br/>
                            <w:t>All Rights Reserved.</w:t>
                          </w:r>
                        </w:p>
                        <w:p w14:paraId="3F3E4988" w14:textId="77777777" w:rsidR="0009543D" w:rsidRPr="00096093" w:rsidRDefault="0009543D" w:rsidP="00096093">
                          <w:pPr>
                            <w:pStyle w:val="LegalText"/>
                          </w:pPr>
                        </w:p>
                        <w:p w14:paraId="5397CD95" w14:textId="77777777" w:rsidR="0009543D" w:rsidRPr="00096093" w:rsidRDefault="0009543D" w:rsidP="00096093">
                          <w:pPr>
                            <w:pStyle w:val="LegalHeading"/>
                          </w:pPr>
                          <w:r w:rsidRPr="00096093">
                            <w:t>Do you have a question about this document?</w:t>
                          </w:r>
                        </w:p>
                        <w:p w14:paraId="01B6AB8B" w14:textId="77777777" w:rsidR="0009543D" w:rsidRPr="00096093" w:rsidRDefault="0009543D" w:rsidP="00096093">
                          <w:pPr>
                            <w:pStyle w:val="LegalHeading"/>
                          </w:pPr>
                          <w:r w:rsidRPr="004E02FF">
                            <w:t xml:space="preserve">Email: </w:t>
                          </w:r>
                          <w:hyperlink r:id="rId5" w:history="1">
                            <w:r w:rsidRPr="00096093">
                              <w:rPr>
                                <w:rStyle w:val="Hypertext"/>
                              </w:rPr>
                              <w:t>erratum@infineon.com</w:t>
                            </w:r>
                          </w:hyperlink>
                        </w:p>
                        <w:p w14:paraId="57DFA1E0" w14:textId="77777777" w:rsidR="0009543D" w:rsidRPr="00096093" w:rsidRDefault="0009543D" w:rsidP="00096093">
                          <w:pPr>
                            <w:pStyle w:val="LegalHeading"/>
                          </w:pPr>
                          <w:r w:rsidRPr="00096093">
                            <w:br/>
                            <w:t xml:space="preserve">Document reference </w:t>
                          </w:r>
                        </w:p>
                      </w:tc>
                      <w:tc>
                        <w:tcPr>
                          <w:tcW w:w="3685" w:type="dxa"/>
                          <w:shd w:val="clear" w:color="auto" w:fill="auto"/>
                        </w:tcPr>
                        <w:p w14:paraId="3951F8ED" w14:textId="77777777" w:rsidR="0009543D" w:rsidRPr="00096093" w:rsidRDefault="0009543D" w:rsidP="00096093">
                          <w:pPr>
                            <w:pStyle w:val="LegalHeading"/>
                          </w:pPr>
                          <w:r w:rsidRPr="00096093">
                            <w:t>IMPORTANT NOTICE</w:t>
                          </w:r>
                        </w:p>
                        <w:p w14:paraId="18C771D1" w14:textId="77777777" w:rsidR="0009543D" w:rsidRPr="00096093" w:rsidRDefault="0009543D"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366630F9" w14:textId="77777777" w:rsidR="0009543D" w:rsidRDefault="0009543D" w:rsidP="00096093">
                          <w:pPr>
                            <w:pStyle w:val="LegalText"/>
                          </w:pPr>
                        </w:p>
                        <w:p w14:paraId="09719654" w14:textId="77777777" w:rsidR="0009543D" w:rsidRPr="00096093" w:rsidRDefault="0009543D"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65A0CE22" w14:textId="77777777" w:rsidR="0009543D" w:rsidRPr="00096093" w:rsidRDefault="0009543D" w:rsidP="00096093">
                          <w:pPr>
                            <w:pStyle w:val="LegalText"/>
                          </w:pPr>
                        </w:p>
                      </w:tc>
                      <w:tc>
                        <w:tcPr>
                          <w:tcW w:w="3685" w:type="dxa"/>
                          <w:shd w:val="clear" w:color="auto" w:fill="auto"/>
                        </w:tcPr>
                        <w:p w14:paraId="6510E257" w14:textId="77777777" w:rsidR="0009543D" w:rsidRPr="00096093" w:rsidRDefault="0009543D" w:rsidP="00096093">
                          <w:pPr>
                            <w:pStyle w:val="LegalHeading"/>
                          </w:pPr>
                        </w:p>
                        <w:p w14:paraId="53C80456" w14:textId="77777777" w:rsidR="0009543D" w:rsidRPr="00096093" w:rsidRDefault="0009543D"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3B5B4430" w14:textId="77777777" w:rsidR="0009543D" w:rsidRPr="00096093" w:rsidRDefault="0009543D" w:rsidP="00096093">
                          <w:pPr>
                            <w:pStyle w:val="LegalHeading"/>
                          </w:pPr>
                        </w:p>
                        <w:p w14:paraId="3753C353" w14:textId="77777777" w:rsidR="0009543D" w:rsidRPr="00096093" w:rsidRDefault="0009543D" w:rsidP="00096093">
                          <w:pPr>
                            <w:pStyle w:val="LegalHeading"/>
                          </w:pPr>
                          <w:r w:rsidRPr="00096093">
                            <w:t>WARNINGS</w:t>
                          </w:r>
                        </w:p>
                        <w:p w14:paraId="2379117C" w14:textId="77777777" w:rsidR="0009543D" w:rsidRPr="00096093" w:rsidRDefault="0009543D" w:rsidP="00096093">
                          <w:pPr>
                            <w:pStyle w:val="LegalText"/>
                          </w:pPr>
                          <w:r w:rsidRPr="00096093">
                            <w:t>Due to technical requirements products may contain dangerous substances. For information on the types in question please contact your nearest Infineon Technologies office.</w:t>
                          </w:r>
                        </w:p>
                        <w:p w14:paraId="76A07CB6" w14:textId="77777777" w:rsidR="0009543D" w:rsidRPr="00096093" w:rsidRDefault="0009543D" w:rsidP="00096093">
                          <w:pPr>
                            <w:pStyle w:val="LegalText"/>
                          </w:pPr>
                        </w:p>
                        <w:p w14:paraId="05DD5AF1" w14:textId="77777777" w:rsidR="0009543D" w:rsidRPr="00096093" w:rsidRDefault="0009543D"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09543D" w:rsidRPr="006B63E0" w14:paraId="2CA31FE6" w14:textId="77777777" w:rsidTr="00A42000">
                      <w:trPr>
                        <w:trHeight w:val="80"/>
                      </w:trPr>
                      <w:tc>
                        <w:tcPr>
                          <w:tcW w:w="3005" w:type="dxa"/>
                          <w:shd w:val="clear" w:color="auto" w:fill="auto"/>
                        </w:tcPr>
                        <w:p w14:paraId="65360A6C" w14:textId="77777777" w:rsidR="0009543D" w:rsidRDefault="0009543D" w:rsidP="00096093">
                          <w:pPr>
                            <w:pStyle w:val="LegalText"/>
                          </w:pPr>
                        </w:p>
                      </w:tc>
                      <w:tc>
                        <w:tcPr>
                          <w:tcW w:w="3685" w:type="dxa"/>
                          <w:shd w:val="clear" w:color="auto" w:fill="auto"/>
                        </w:tcPr>
                        <w:p w14:paraId="653AC24D" w14:textId="77777777" w:rsidR="0009543D" w:rsidRDefault="0009543D" w:rsidP="00096093">
                          <w:pPr>
                            <w:pStyle w:val="LegalText"/>
                          </w:pPr>
                        </w:p>
                      </w:tc>
                      <w:tc>
                        <w:tcPr>
                          <w:tcW w:w="3685" w:type="dxa"/>
                          <w:shd w:val="clear" w:color="auto" w:fill="auto"/>
                        </w:tcPr>
                        <w:p w14:paraId="1A3CE17C" w14:textId="77777777" w:rsidR="0009543D" w:rsidRDefault="0009543D" w:rsidP="00096093">
                          <w:pPr>
                            <w:pStyle w:val="LegalText"/>
                          </w:pPr>
                        </w:p>
                      </w:tc>
                    </w:tr>
                  </w:tbl>
                  <w:p w14:paraId="090B89D5" w14:textId="77777777" w:rsidR="0009543D" w:rsidRPr="00096093" w:rsidRDefault="0009543D" w:rsidP="009E7BA4">
                    <w:pPr>
                      <w:pStyle w:val="LegalText"/>
                    </w:pPr>
                  </w:p>
                </w:txbxContent>
              </v:textbox>
              <w10:wrap anchorx="page" anchory="page"/>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_x0000_s1040"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&#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_x0000_s1041"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D2375C">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4928;mso-position-horizontal-relative:text;mso-position-vertical-relative:text">
          <v:imagedata r:id="rId1" o:title=""/>
        </v:shape>
        <o:OLEObject Type="Embed" ProgID="Visio.Drawing.15" ShapeID="_x0000_s2051" DrawAspect="Content" ObjectID="_1715096554"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234D3321"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09543D">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6" w:name="ImportantNotice"/>
                                <w:bookmarkEnd w:id="2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_x0000_s1042"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234D3321"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09543D">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7" w:name="ImportantNotice"/>
                          <w:bookmarkEnd w:id="27"/>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794F4" w14:textId="77777777" w:rsidR="00D2375C" w:rsidRDefault="00D2375C">
      <w:r>
        <w:separator/>
      </w:r>
    </w:p>
  </w:footnote>
  <w:footnote w:type="continuationSeparator" w:id="0">
    <w:p w14:paraId="02CF03B3" w14:textId="77777777" w:rsidR="00D2375C" w:rsidRDefault="00D23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54C4" w14:textId="77777777" w:rsidR="0009543D" w:rsidRDefault="00095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D4E97" w14:textId="77777777" w:rsidR="0009543D" w:rsidRPr="00096093" w:rsidRDefault="0009543D" w:rsidP="00993E97">
    <w:pPr>
      <w:pStyle w:val="AnchorLine"/>
    </w:pPr>
    <w:r w:rsidRPr="00096093">
      <w:rPr>
        <w:noProof/>
        <w:lang w:eastAsia="en-US"/>
      </w:rPr>
      <w:drawing>
        <wp:anchor distT="0" distB="0" distL="114300" distR="114300" simplePos="0" relativeHeight="251693056" behindDoc="1" locked="0" layoutInCell="1" allowOverlap="1" wp14:anchorId="600C87CA" wp14:editId="5BC22F51">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94080" behindDoc="0" locked="1" layoutInCell="1" allowOverlap="1" wp14:anchorId="439E1596" wp14:editId="22AEE93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1A097FD" w14:textId="77777777" w:rsidR="0009543D" w:rsidRPr="00096093" w:rsidRDefault="0009543D" w:rsidP="00096093">
                          <w:pPr>
                            <w:pStyle w:val="Breadcrumb"/>
                          </w:pPr>
                          <w:r>
                            <w:fldChar w:fldCharType="begin"/>
                          </w:r>
                          <w:r>
                            <w:instrText xml:space="preserve"> DOCPROPERTY  Doc_ConfidentialStatus  \* MERGEFORMAT </w:instrText>
                          </w:r>
                          <w:r>
                            <w:fldChar w:fldCharType="separate"/>
                          </w:r>
                          <w:r>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E1596"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" filled="f" stroked="f" strokeweight="0">
              <v:textbox inset="0,0,0,0">
                <w:txbxContent>
                  <w:p w14:paraId="11A097FD" w14:textId="77777777" w:rsidR="0009543D" w:rsidRPr="00096093" w:rsidRDefault="0009543D" w:rsidP="00096093">
                    <w:pPr>
                      <w:pStyle w:val="Breadcrumb"/>
                    </w:pPr>
                    <w:r>
                      <w:fldChar w:fldCharType="begin"/>
                    </w:r>
                    <w:r>
                      <w:instrText xml:space="preserve"> DOCPROPERTY  Doc_ConfidentialStatus  \* MERGEFORMAT </w:instrText>
                    </w:r>
                    <w:r>
                      <w:fldChar w:fldCharType="separate"/>
                    </w:r>
                    <w:r>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92032" behindDoc="0" locked="1" layoutInCell="1" allowOverlap="1" wp14:anchorId="2B34E481" wp14:editId="272EEB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8F38054" w14:textId="77777777" w:rsidR="0009543D" w:rsidRPr="0002495E" w:rsidRDefault="0009543D" w:rsidP="00993E97">
                          <w:pPr>
                            <w:pStyle w:val="Breadcrumb"/>
                          </w:pPr>
                          <w:r>
                            <w:fldChar w:fldCharType="begin"/>
                          </w:r>
                          <w:r>
                            <w:instrText xml:space="preserve"> STYLEREF  "Heading1,Heading1"  \* MERGEFORMAT </w:instrText>
                          </w:r>
                          <w:r>
                            <w:fldChar w:fldCharType="separate"/>
                          </w:r>
                          <w:r>
                            <w:t>Heading 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4E481" id="Text Box 72" o:spid="_x0000_s1027" type="#_x0000_t202" style="position:absolute;margin-left:42.8pt;margin-top:60.85pt;width:424.75pt;height:28.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O4J6HPuAQAAvwMAAA4AAAAAAAAAAAAAAAAALgIAAGRycy9l&#10;Mm9Eb2MueG1sUEsBAi0AFAAGAAgAAAAhALdY7MnhAAAACgEAAA8AAAAAAAAAAAAAAAAASAQAAGRy&#10;cy9kb3ducmV2LnhtbFBLBQYAAAAABAAEAPMAAABWBQAAAAA=&#10;" filled="f" stroked="f" strokeweight="0">
              <v:textbox inset="0,0,0,0">
                <w:txbxContent>
                  <w:p w14:paraId="58F38054" w14:textId="77777777" w:rsidR="0009543D" w:rsidRPr="0002495E" w:rsidRDefault="0009543D" w:rsidP="00993E97">
                    <w:pPr>
                      <w:pStyle w:val="Breadcrumb"/>
                    </w:pPr>
                    <w:r>
                      <w:fldChar w:fldCharType="begin"/>
                    </w:r>
                    <w:r>
                      <w:instrText xml:space="preserve"> STYLEREF  "Heading1,Heading1"  \* MERGEFORMAT </w:instrText>
                    </w:r>
                    <w:r>
                      <w:fldChar w:fldCharType="separate"/>
                    </w:r>
                    <w:r>
                      <w:t>Heading 1</w:t>
                    </w:r>
                    <w:r>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91008" behindDoc="0" locked="1" layoutInCell="1" allowOverlap="1" wp14:anchorId="4E06AD69" wp14:editId="71378250">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08EF1EE" w14:textId="77777777" w:rsidR="0009543D" w:rsidRDefault="0009543D"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Title</w:t>
                          </w:r>
                          <w:r w:rsidRPr="00CF50B7">
                            <w:fldChar w:fldCharType="end"/>
                          </w:r>
                        </w:p>
                        <w:p w14:paraId="56E40203" w14:textId="77777777" w:rsidR="0009543D" w:rsidRPr="000E1520" w:rsidRDefault="0009543D" w:rsidP="00993E97">
                          <w:pPr>
                            <w:pStyle w:val="PageTitleContinued"/>
                          </w:pPr>
                          <w:r>
                            <w:fldChar w:fldCharType="begin"/>
                          </w:r>
                          <w:r>
                            <w:instrText xml:space="preserve"> DOCPROPERTY  Title_continued  \* MERGEFORMAT </w:instrText>
                          </w:r>
                          <w:r>
                            <w:fldChar w:fldCharType="separate"/>
                          </w:r>
                          <w:proofErr w:type="spellStart"/>
                          <w:r>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6AD69" id="Text Box 73" o:spid="_x0000_s1028" type="#_x0000_t202" style="position:absolute;margin-left:43.05pt;margin-top:23.9pt;width:424.2pt;height:34.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BOKaFO7AEAAL8DAAAOAAAAAAAAAAAAAAAAAC4CAABkcnMvZTJv&#10;RG9jLnhtbFBLAQItABQABgAIAAAAIQCm1bCQ4QAAAAkBAAAPAAAAAAAAAAAAAAAAAEYEAABkcnMv&#10;ZG93bnJldi54bWxQSwUGAAAAAAQABADzAAAAVAUAAAAA&#10;" filled="f" stroked="f" strokeweight="0">
              <v:textbox inset="0,0,0,0">
                <w:txbxContent>
                  <w:p w14:paraId="108EF1EE" w14:textId="77777777" w:rsidR="0009543D" w:rsidRDefault="0009543D"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Title</w:t>
                    </w:r>
                    <w:r w:rsidRPr="00CF50B7">
                      <w:fldChar w:fldCharType="end"/>
                    </w:r>
                  </w:p>
                  <w:p w14:paraId="56E40203" w14:textId="77777777" w:rsidR="0009543D" w:rsidRPr="000E1520" w:rsidRDefault="0009543D" w:rsidP="00993E97">
                    <w:pPr>
                      <w:pStyle w:val="PageTitleContinued"/>
                    </w:pPr>
                    <w:r>
                      <w:fldChar w:fldCharType="begin"/>
                    </w:r>
                    <w:r>
                      <w:instrText xml:space="preserve"> DOCPROPERTY  Title_continued  \* MERGEFORMAT </w:instrText>
                    </w:r>
                    <w:r>
                      <w:fldChar w:fldCharType="separate"/>
                    </w:r>
                    <w:proofErr w:type="spellStart"/>
                    <w:r>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88960" behindDoc="1" locked="1" layoutInCell="0" allowOverlap="1" wp14:anchorId="798F29D9" wp14:editId="04457487">
          <wp:simplePos x="0" y="0"/>
          <wp:positionH relativeFrom="page">
            <wp:posOffset>648335</wp:posOffset>
          </wp:positionH>
          <wp:positionV relativeFrom="page">
            <wp:posOffset>504190</wp:posOffset>
          </wp:positionV>
          <wp:extent cx="1676400" cy="723265"/>
          <wp:effectExtent l="0" t="0" r="0" b="635"/>
          <wp:wrapNone/>
          <wp:docPr id="11" name="Picture 1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89984" behindDoc="0" locked="1" layoutInCell="0" allowOverlap="1" wp14:anchorId="77941AE8" wp14:editId="07D93B82">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23B6" id="Line 214" o:spid="_x0000_s1026" alt="TopLineNormalPageNearCompanyLogo" style="position:absolute;flip:y;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498CDCFC" w14:textId="77777777" w:rsidR="0009543D" w:rsidRPr="00993E97" w:rsidRDefault="0009543D" w:rsidP="00993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95D1" w14:textId="77777777" w:rsidR="0009543D" w:rsidRDefault="0009543D" w:rsidP="00AA3B9B">
    <w:pPr>
      <w:pStyle w:val="AnchorLine"/>
    </w:pPr>
    <w:r w:rsidRPr="00096093">
      <w:rPr>
        <w:noProof/>
        <w:lang w:eastAsia="en-US"/>
      </w:rPr>
      <w:drawing>
        <wp:anchor distT="0" distB="0" distL="114300" distR="114300" simplePos="0" relativeHeight="251687936" behindDoc="1" locked="0" layoutInCell="1" allowOverlap="1" wp14:anchorId="33CC9C34" wp14:editId="4B9156A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82816" behindDoc="0" locked="1" layoutInCell="1" allowOverlap="1" wp14:anchorId="21B5FD64" wp14:editId="5DC6AC0F">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2E2308" w14:textId="77777777" w:rsidR="0009543D" w:rsidRDefault="0009543D"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t>AppNote</w:t>
                          </w:r>
                          <w:proofErr w:type="spellEnd"/>
                          <w:r>
                            <w:t xml:space="preserve"> Number</w:t>
                          </w:r>
                          <w:r w:rsidRPr="00CF50B7">
                            <w:fldChar w:fldCharType="end"/>
                          </w:r>
                        </w:p>
                        <w:p w14:paraId="790299A2" w14:textId="77777777" w:rsidR="0009543D" w:rsidRPr="006B5FCF" w:rsidRDefault="0009543D"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5FD64"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" filled="f" stroked="f" strokeweight="0">
              <v:textbox inset="0,0,0,0">
                <w:txbxContent>
                  <w:p w14:paraId="042E2308" w14:textId="77777777" w:rsidR="0009543D" w:rsidRDefault="0009543D"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t>AppNote</w:t>
                    </w:r>
                    <w:proofErr w:type="spellEnd"/>
                    <w:r>
                      <w:t xml:space="preserve"> Number</w:t>
                    </w:r>
                    <w:r w:rsidRPr="00CF50B7">
                      <w:fldChar w:fldCharType="end"/>
                    </w:r>
                  </w:p>
                  <w:p w14:paraId="790299A2" w14:textId="77777777" w:rsidR="0009543D" w:rsidRPr="006B5FCF" w:rsidRDefault="0009543D" w:rsidP="006B5FCF">
                    <w:pPr>
                      <w:pStyle w:val="CoverDocTop1"/>
                    </w:pP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84864" behindDoc="0" locked="1" layoutInCell="1" allowOverlap="1" wp14:anchorId="29C3A746" wp14:editId="51F4EA84">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3CCD0BD" w14:textId="77777777" w:rsidR="0009543D" w:rsidRPr="00096093" w:rsidRDefault="0009543D" w:rsidP="00096093">
                          <w:pPr>
                            <w:pStyle w:val="CoverConfidential"/>
                          </w:pPr>
                          <w:r>
                            <w:fldChar w:fldCharType="begin"/>
                          </w:r>
                          <w:r>
                            <w:instrText xml:space="preserve"> DOCPROPERTY  </w:instrText>
                          </w:r>
                          <w:r>
                            <w:rPr>
                              <w:color w:val="1F497D"/>
                            </w:rPr>
                            <w:instrText>ConfidentialityMarking</w:instrText>
                          </w:r>
                          <w:r>
                            <w:instrText xml:space="preserve">  \* MERGEFORMAT </w:instrText>
                          </w:r>
                          <w:r>
                            <w:fldChar w:fldCharType="separate"/>
                          </w:r>
                          <w: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A746" id="Text Box 68" o:spid="_x0000_s1030" type="#_x0000_t202" style="position:absolute;margin-left:14.15pt;margin-top:11.65pt;width:374.25pt;height:14.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" filled="f" stroked="f" strokeweight="0">
              <v:textbox inset="0,0,0,0">
                <w:txbxContent>
                  <w:p w14:paraId="73CCD0BD" w14:textId="77777777" w:rsidR="0009543D" w:rsidRPr="00096093" w:rsidRDefault="0009543D" w:rsidP="00096093">
                    <w:pPr>
                      <w:pStyle w:val="CoverConfidential"/>
                    </w:pPr>
                    <w:r>
                      <w:fldChar w:fldCharType="begin"/>
                    </w:r>
                    <w:r>
                      <w:instrText xml:space="preserve"> DOCPROPERTY  </w:instrText>
                    </w:r>
                    <w:r>
                      <w:rPr>
                        <w:color w:val="1F497D"/>
                      </w:rPr>
                      <w:instrText>ConfidentialityMarking</w:instrText>
                    </w:r>
                    <w:r>
                      <w:instrText xml:space="preserve">  \* MERGEFORMAT </w:instrText>
                    </w:r>
                    <w:r>
                      <w:fldChar w:fldCharType="separate"/>
                    </w:r>
                    <w:r>
                      <w:t>RESTRICTED</w:t>
                    </w:r>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80768" behindDoc="1" locked="0" layoutInCell="1" allowOverlap="1" wp14:anchorId="3BD5ABBC" wp14:editId="0F2A26B6">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w:drawing>
        <wp:anchor distT="0" distB="0" distL="114300" distR="114300" simplePos="0" relativeHeight="251673600" behindDoc="1" locked="1" layoutInCell="0" allowOverlap="1" wp14:anchorId="5F1BDEAB" wp14:editId="4B3A3C0F">
          <wp:simplePos x="0" y="0"/>
          <wp:positionH relativeFrom="page">
            <wp:posOffset>0</wp:posOffset>
          </wp:positionH>
          <wp:positionV relativeFrom="page">
            <wp:posOffset>0</wp:posOffset>
          </wp:positionV>
          <wp:extent cx="7560310" cy="7923530"/>
          <wp:effectExtent l="0" t="0" r="2540" b="1270"/>
          <wp:wrapNone/>
          <wp:docPr id="24" name="Picture 24"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w:drawing>
        <wp:anchor distT="0" distB="0" distL="114300" distR="114300" simplePos="0" relativeHeight="251674624" behindDoc="1" locked="1" layoutInCell="0" allowOverlap="1" wp14:anchorId="141EE18B" wp14:editId="7FBF6004">
          <wp:simplePos x="0" y="0"/>
          <wp:positionH relativeFrom="page">
            <wp:posOffset>5508625</wp:posOffset>
          </wp:positionH>
          <wp:positionV relativeFrom="page">
            <wp:posOffset>306070</wp:posOffset>
          </wp:positionV>
          <wp:extent cx="1727835" cy="745490"/>
          <wp:effectExtent l="0" t="0" r="5715" b="0"/>
          <wp:wrapNone/>
          <wp:docPr id="25"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AB55" w14:textId="77777777" w:rsidR="0009543D" w:rsidRPr="00096093" w:rsidRDefault="0009543D" w:rsidP="00AA3B9B">
    <w:pPr>
      <w:pStyle w:val="AnchorLine"/>
    </w:pPr>
    <w:r w:rsidRPr="00096093">
      <w:rPr>
        <w:noProof/>
        <w:lang w:eastAsia="en-US"/>
      </w:rPr>
      <w:drawing>
        <wp:anchor distT="0" distB="0" distL="114300" distR="114300" simplePos="0" relativeHeight="251681792" behindDoc="1" locked="0" layoutInCell="1" allowOverlap="1" wp14:anchorId="6BD38771" wp14:editId="2CFFDBFC">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85888" behindDoc="0" locked="1" layoutInCell="1" allowOverlap="1" wp14:anchorId="6EA7159B" wp14:editId="1AF4CAF4">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70CA4A" w14:textId="77777777" w:rsidR="0009543D" w:rsidRPr="00096093" w:rsidRDefault="0009543D" w:rsidP="00096093">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7159B"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A1Czju7AEAAL8DAAAOAAAAAAAAAAAAAAAAAC4CAABkcnMvZTJvRG9j&#10;LnhtbFBLAQItABQABgAIAAAAIQBXjhNW3gAAAAcBAAAPAAAAAAAAAAAAAAAAAEYEAABkcnMvZG93&#10;bnJldi54bWxQSwUGAAAAAAQABADzAAAAUQUAAAAA&#10;" filled="f" stroked="f" strokeweight="0">
              <v:textbox inset="0,0,0,0">
                <w:txbxContent>
                  <w:p w14:paraId="1370CA4A" w14:textId="77777777" w:rsidR="0009543D" w:rsidRPr="00096093" w:rsidRDefault="0009543D" w:rsidP="00096093">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79744" behindDoc="0" locked="1" layoutInCell="1" allowOverlap="1" wp14:anchorId="3C1ABEFE" wp14:editId="691DF3A2">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90D3473" w14:textId="79BA0663" w:rsidR="0009543D" w:rsidRPr="0002495E" w:rsidRDefault="0009543D" w:rsidP="0002495E">
                          <w:pPr>
                            <w:pStyle w:val="Breadcrumb"/>
                          </w:pPr>
                          <w:r w:rsidRPr="0002495E">
                            <w:fldChar w:fldCharType="begin"/>
                          </w:r>
                          <w:r w:rsidRPr="0002495E">
                            <w:instrText xml:space="preserve"> STYLEREF  "Heading1,Heading1"  \* MERGEFORMAT </w:instrText>
                          </w:r>
                          <w:r w:rsidR="0049452B">
                            <w:fldChar w:fldCharType="separate"/>
                          </w:r>
                          <w:r w:rsidR="008C2452">
                            <w:t>Algorithm complexity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ABEFE" id="Text Box 65" o:spid="_x0000_s1032" type="#_x0000_t202" style="position:absolute;margin-left:42.8pt;margin-top:60.85pt;width:424.75pt;height:28.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MQzBEHuAQAAvwMAAA4AAAAAAAAAAAAAAAAALgIAAGRycy9l&#10;Mm9Eb2MueG1sUEsBAi0AFAAGAAgAAAAhALdY7MnhAAAACgEAAA8AAAAAAAAAAAAAAAAASAQAAGRy&#10;cy9kb3ducmV2LnhtbFBLBQYAAAAABAAEAPMAAABWBQAAAAA=&#10;" filled="f" stroked="f" strokeweight="0">
              <v:textbox inset="0,0,0,0">
                <w:txbxContent>
                  <w:p w14:paraId="690D3473" w14:textId="79BA0663" w:rsidR="0009543D" w:rsidRPr="0002495E" w:rsidRDefault="0009543D" w:rsidP="0002495E">
                    <w:pPr>
                      <w:pStyle w:val="Breadcrumb"/>
                    </w:pPr>
                    <w:r w:rsidRPr="0002495E">
                      <w:fldChar w:fldCharType="begin"/>
                    </w:r>
                    <w:r w:rsidRPr="0002495E">
                      <w:instrText xml:space="preserve"> STYLEREF  "Heading1,Heading1"  \* MERGEFORMAT </w:instrText>
                    </w:r>
                    <w:r w:rsidR="0049452B">
                      <w:fldChar w:fldCharType="separate"/>
                    </w:r>
                    <w:r w:rsidR="008C2452">
                      <w:t>Algorithm complexity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78720" behindDoc="0" locked="1" layoutInCell="1" allowOverlap="1" wp14:anchorId="3D187421" wp14:editId="6E2BED81">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AA20921" w14:textId="77777777" w:rsidR="0009543D" w:rsidRDefault="0009543D" w:rsidP="00256C2B">
                          <w:pPr>
                            <w:pStyle w:val="PageTitle"/>
                          </w:pPr>
                          <w:r>
                            <w:t>Final Round Documentation</w:t>
                          </w:r>
                        </w:p>
                        <w:p w14:paraId="7544F94C" w14:textId="77777777" w:rsidR="0009543D" w:rsidRPr="000E1520" w:rsidRDefault="0009543D" w:rsidP="00256C2B">
                          <w:pPr>
                            <w:pStyle w:val="PageTitleContinued"/>
                          </w:pPr>
                          <w:r>
                            <w:t>by Machine Forgetting (Patras)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87421" id="Text Box 64" o:spid="_x0000_s1033" type="#_x0000_t202" style="position:absolute;margin-left:43.05pt;margin-top:23.9pt;width:424.2pt;height:34.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" filled="f" stroked="f" strokeweight="0">
              <v:textbox inset="0,0,0,0">
                <w:txbxContent>
                  <w:p w14:paraId="3AA20921" w14:textId="77777777" w:rsidR="0009543D" w:rsidRDefault="0009543D" w:rsidP="00256C2B">
                    <w:pPr>
                      <w:pStyle w:val="PageTitle"/>
                    </w:pPr>
                    <w:r>
                      <w:t>Final Round Documentation</w:t>
                    </w:r>
                  </w:p>
                  <w:p w14:paraId="7544F94C" w14:textId="77777777" w:rsidR="0009543D" w:rsidRPr="000E1520" w:rsidRDefault="0009543D" w:rsidP="00256C2B">
                    <w:pPr>
                      <w:pStyle w:val="PageTitleContinued"/>
                    </w:pPr>
                    <w:r>
                      <w:t>by Machine Forgetting (Patras)</w:t>
                    </w:r>
                  </w:p>
                </w:txbxContent>
              </v:textbox>
              <w10:wrap anchorx="page" anchory="page"/>
              <w10:anchorlock/>
            </v:shape>
          </w:pict>
        </mc:Fallback>
      </mc:AlternateContent>
    </w:r>
    <w:r w:rsidRPr="00096093">
      <w:rPr>
        <w:noProof/>
        <w:lang w:eastAsia="en-US"/>
      </w:rPr>
      <w:drawing>
        <wp:anchor distT="0" distB="0" distL="114300" distR="114300" simplePos="0" relativeHeight="251676672" behindDoc="1" locked="1" layoutInCell="0" allowOverlap="1" wp14:anchorId="26434DB3" wp14:editId="7F088BCA">
          <wp:simplePos x="0" y="0"/>
          <wp:positionH relativeFrom="page">
            <wp:posOffset>648335</wp:posOffset>
          </wp:positionH>
          <wp:positionV relativeFrom="page">
            <wp:posOffset>504190</wp:posOffset>
          </wp:positionV>
          <wp:extent cx="1676400" cy="723265"/>
          <wp:effectExtent l="0" t="0" r="0" b="635"/>
          <wp:wrapNone/>
          <wp:docPr id="29" name="Picture 29"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7696" behindDoc="0" locked="1" layoutInCell="0" allowOverlap="1" wp14:anchorId="05E7B454" wp14:editId="24FDBC61">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7F8D2" id="Line 214" o:spid="_x0000_s1026" alt="TopLineNormalPageNearCompanyLogo" style="position:absolute;flip: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B36D" w14:textId="77777777" w:rsidR="0009543D" w:rsidRPr="00096093" w:rsidRDefault="0009543D" w:rsidP="009D09C8">
    <w:pPr>
      <w:pStyle w:val="AnchorLine"/>
    </w:pPr>
    <w:r w:rsidRPr="00096093">
      <w:rPr>
        <w:noProof/>
        <w:lang w:eastAsia="en-US"/>
      </w:rPr>
      <w:drawing>
        <wp:anchor distT="0" distB="0" distL="114300" distR="114300" simplePos="0" relativeHeight="251699200" behindDoc="1" locked="0" layoutInCell="1" allowOverlap="1" wp14:anchorId="3530A21E" wp14:editId="25C81A50">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700224" behindDoc="0" locked="1" layoutInCell="1" allowOverlap="1" wp14:anchorId="08A6387F" wp14:editId="6BD213E9">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1CCF4B" w14:textId="77777777" w:rsidR="0009543D" w:rsidRPr="00096093" w:rsidRDefault="0009543D" w:rsidP="00E63D12">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6387F"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DFpg2Z7AEAAL0DAAAOAAAAAAAAAAAAAAAAAC4CAABkcnMvZTJvRG9j&#10;LnhtbFBLAQItABQABgAIAAAAIQBXjhNW3gAAAAcBAAAPAAAAAAAAAAAAAAAAAEYEAABkcnMvZG93&#10;bnJldi54bWxQSwUGAAAAAAQABADzAAAAUQUAAAAA&#10;" filled="f" stroked="f" strokeweight="0">
              <v:textbox inset="0,0,0,0">
                <w:txbxContent>
                  <w:p w14:paraId="721CCF4B" w14:textId="77777777" w:rsidR="0009543D" w:rsidRPr="00096093" w:rsidRDefault="0009543D" w:rsidP="00E63D12">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98176" behindDoc="0" locked="1" layoutInCell="1" allowOverlap="1" wp14:anchorId="7552BF30" wp14:editId="027D83D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64965A8" w14:textId="2255546C" w:rsidR="0009543D" w:rsidRPr="0002495E" w:rsidRDefault="0009543D"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8C2452">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2BF30" id="Text Box 10" o:spid="_x0000_s1035" type="#_x0000_t202" style="position:absolute;margin-left:42.8pt;margin-top:60.85pt;width:424.75pt;height:28.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" filled="f" stroked="f" strokeweight="0">
              <v:textbox inset="0,0,0,0">
                <w:txbxContent>
                  <w:p w14:paraId="564965A8" w14:textId="2255546C" w:rsidR="0009543D" w:rsidRPr="0002495E" w:rsidRDefault="0009543D"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8C2452">
                      <w:t>Revision history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97152" behindDoc="0" locked="1" layoutInCell="1" allowOverlap="1" wp14:anchorId="2438464C" wp14:editId="1DED8E02">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8CDD025" w14:textId="77777777" w:rsidR="0009543D" w:rsidRDefault="0009543D"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Title</w:t>
                          </w:r>
                          <w:r w:rsidRPr="00CF50B7">
                            <w:fldChar w:fldCharType="end"/>
                          </w:r>
                        </w:p>
                        <w:p w14:paraId="6AB70DC8" w14:textId="77777777" w:rsidR="0009543D" w:rsidRPr="000E1520" w:rsidRDefault="0009543D" w:rsidP="009D09C8">
                          <w:pPr>
                            <w:pStyle w:val="PageTitleContinued"/>
                          </w:pPr>
                          <w:r>
                            <w:fldChar w:fldCharType="begin"/>
                          </w:r>
                          <w:r>
                            <w:instrText xml:space="preserve"> DOCPROPERTY  Title_continued  \* MERGEFORMAT </w:instrText>
                          </w:r>
                          <w:r>
                            <w:fldChar w:fldCharType="separate"/>
                          </w:r>
                          <w:proofErr w:type="spellStart"/>
                          <w:r>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8464C" id="Text Box 15" o:spid="_x0000_s1036" type="#_x0000_t202" style="position:absolute;margin-left:43.05pt;margin-top:23.9pt;width:424.2pt;height:3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Dz+0Qq7AEAAMADAAAOAAAAAAAAAAAAAAAAAC4CAABkcnMvZTJv&#10;RG9jLnhtbFBLAQItABQABgAIAAAAIQCm1bCQ4QAAAAkBAAAPAAAAAAAAAAAAAAAAAEYEAABkcnMv&#10;ZG93bnJldi54bWxQSwUGAAAAAAQABADzAAAAVAUAAAAA&#10;" filled="f" stroked="f" strokeweight="0">
              <v:textbox inset="0,0,0,0">
                <w:txbxContent>
                  <w:p w14:paraId="58CDD025" w14:textId="77777777" w:rsidR="0009543D" w:rsidRDefault="0009543D"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Title</w:t>
                    </w:r>
                    <w:r w:rsidRPr="00CF50B7">
                      <w:fldChar w:fldCharType="end"/>
                    </w:r>
                  </w:p>
                  <w:p w14:paraId="6AB70DC8" w14:textId="77777777" w:rsidR="0009543D" w:rsidRPr="000E1520" w:rsidRDefault="0009543D" w:rsidP="009D09C8">
                    <w:pPr>
                      <w:pStyle w:val="PageTitleContinued"/>
                    </w:pPr>
                    <w:r>
                      <w:fldChar w:fldCharType="begin"/>
                    </w:r>
                    <w:r>
                      <w:instrText xml:space="preserve"> DOCPROPERTY  Title_continued  \* MERGEFORMAT </w:instrText>
                    </w:r>
                    <w:r>
                      <w:fldChar w:fldCharType="separate"/>
                    </w:r>
                    <w:proofErr w:type="spellStart"/>
                    <w:r>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95104" behindDoc="1" locked="1" layoutInCell="0" allowOverlap="1" wp14:anchorId="3D6D9647" wp14:editId="302AFA6F">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96128" behindDoc="0" locked="1" layoutInCell="0" allowOverlap="1" wp14:anchorId="7BD64997" wp14:editId="66D21AD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3C0EF" id="Line 214" o:spid="_x0000_s1026" alt="TopLineNormalPageNearCompanyLogo" style="position:absolute;flip:y;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09163B3C" w14:textId="77777777" w:rsidR="0009543D" w:rsidRPr="009D09C8" w:rsidRDefault="0009543D" w:rsidP="009D09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73D0" w14:textId="77777777" w:rsidR="0009543D" w:rsidRDefault="00095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A7C1" w14:textId="77777777" w:rsidR="0009543D" w:rsidRPr="00096093" w:rsidRDefault="0009543D" w:rsidP="0009609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FE03388"/>
    <w:multiLevelType w:val="multilevel"/>
    <w:tmpl w:val="71C0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0"/>
  </w:num>
  <w:num w:numId="3">
    <w:abstractNumId w:val="3"/>
  </w:num>
  <w:num w:numId="4">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6"/>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8"/>
  </w:num>
  <w:num w:numId="1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2"/>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7"/>
  </w:num>
  <w:num w:numId="13">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9"/>
  </w:num>
  <w:num w:numId="20">
    <w:abstractNumId w:val="12"/>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2"/>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6"/>
  </w:num>
  <w:num w:numId="23">
    <w:abstractNumId w:val="14"/>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4"/>
  </w:num>
  <w:num w:numId="25">
    <w:abstractNumId w:val="15"/>
  </w:num>
  <w:num w:numId="26">
    <w:abstractNumId w:val="14"/>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4"/>
  </w:num>
  <w:num w:numId="28">
    <w:abstractNumId w:val="15"/>
  </w:num>
  <w:num w:numId="29">
    <w:abstractNumId w:val="12"/>
  </w:num>
  <w:num w:numId="30">
    <w:abstractNumId w:val="2"/>
  </w:num>
  <w:num w:numId="31">
    <w:abstractNumId w:val="4"/>
  </w:num>
  <w:num w:numId="32">
    <w:abstractNumId w:val="5"/>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3"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6F64"/>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43D"/>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0EB4"/>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D2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B7B"/>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2B"/>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D7CE1"/>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78"/>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1B3D"/>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2452"/>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874E9"/>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3F7"/>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75C"/>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5EF7"/>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A7725"/>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link w:val="Heading1Char"/>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link w:val="Heading2Char"/>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link w:val="Heading3Char"/>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link w:val="Heading4Char"/>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link w:val="FooterCha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link w:val="CommentTextChar"/>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character" w:customStyle="1" w:styleId="Heading1Char">
    <w:name w:val="Heading 1 Char"/>
    <w:basedOn w:val="DefaultParagraphFont"/>
    <w:link w:val="Heading1"/>
    <w:rsid w:val="0009543D"/>
    <w:rPr>
      <w:b/>
      <w:snapToGrid w:val="0"/>
      <w:kern w:val="28"/>
      <w:sz w:val="32"/>
      <w:lang w:eastAsia="de-DE"/>
    </w:rPr>
  </w:style>
  <w:style w:type="character" w:customStyle="1" w:styleId="Heading2Char">
    <w:name w:val="Heading 2 Char"/>
    <w:basedOn w:val="DefaultParagraphFont"/>
    <w:link w:val="Heading2"/>
    <w:rsid w:val="0009543D"/>
    <w:rPr>
      <w:b/>
      <w:snapToGrid w:val="0"/>
      <w:kern w:val="28"/>
      <w:sz w:val="28"/>
      <w:lang w:eastAsia="de-DE"/>
    </w:rPr>
  </w:style>
  <w:style w:type="character" w:customStyle="1" w:styleId="Heading3Char">
    <w:name w:val="Heading 3 Char"/>
    <w:basedOn w:val="DefaultParagraphFont"/>
    <w:link w:val="Heading3"/>
    <w:rsid w:val="0009543D"/>
    <w:rPr>
      <w:b/>
      <w:snapToGrid w:val="0"/>
      <w:kern w:val="28"/>
      <w:sz w:val="28"/>
      <w:lang w:eastAsia="de-DE"/>
    </w:rPr>
  </w:style>
  <w:style w:type="character" w:customStyle="1" w:styleId="Heading4Char">
    <w:name w:val="Heading 4 Char"/>
    <w:basedOn w:val="DefaultParagraphFont"/>
    <w:link w:val="Heading4"/>
    <w:rsid w:val="0009543D"/>
    <w:rPr>
      <w:b/>
      <w:snapToGrid w:val="0"/>
      <w:kern w:val="28"/>
      <w:sz w:val="28"/>
      <w:lang w:eastAsia="de-DE"/>
    </w:rPr>
  </w:style>
  <w:style w:type="character" w:customStyle="1" w:styleId="FooterChar">
    <w:name w:val="Footer Char"/>
    <w:basedOn w:val="DefaultParagraphFont"/>
    <w:link w:val="Footer"/>
    <w:rsid w:val="0009543D"/>
    <w:rPr>
      <w:sz w:val="18"/>
      <w:lang w:eastAsia="de-DE"/>
    </w:rPr>
  </w:style>
  <w:style w:type="character" w:customStyle="1" w:styleId="CommentTextChar">
    <w:name w:val="Comment Text Char"/>
    <w:basedOn w:val="DefaultParagraphFont"/>
    <w:link w:val="CommentText"/>
    <w:semiHidden/>
    <w:rsid w:val="0009543D"/>
  </w:style>
  <w:style w:type="paragraph" w:customStyle="1" w:styleId="messagelistitem-zz7v6g">
    <w:name w:val="messagelistitem-zz7v6g"/>
    <w:basedOn w:val="Normal"/>
    <w:rsid w:val="0049452B"/>
    <w:pPr>
      <w:spacing w:before="100" w:beforeAutospacing="1" w:after="100" w:afterAutospacing="1"/>
    </w:pPr>
    <w:rPr>
      <w:rFonts w:ascii="Times New Roman" w:hAnsi="Times New Roman"/>
      <w:sz w:val="24"/>
      <w:szCs w:val="24"/>
    </w:rPr>
  </w:style>
  <w:style w:type="character" w:customStyle="1" w:styleId="unreadpill-3newym">
    <w:name w:val="unreadpill-3newym"/>
    <w:basedOn w:val="DefaultParagraphFont"/>
    <w:rsid w:val="0049452B"/>
  </w:style>
  <w:style w:type="character" w:customStyle="1" w:styleId="latin24compacttimestamp-2pxubq">
    <w:name w:val="latin24compacttimestamp-2pxubq"/>
    <w:basedOn w:val="DefaultParagraphFont"/>
    <w:rsid w:val="0049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440">
      <w:bodyDiv w:val="1"/>
      <w:marLeft w:val="0"/>
      <w:marRight w:val="0"/>
      <w:marTop w:val="0"/>
      <w:marBottom w:val="0"/>
      <w:divBdr>
        <w:top w:val="none" w:sz="0" w:space="0" w:color="auto"/>
        <w:left w:val="none" w:sz="0" w:space="0" w:color="auto"/>
        <w:bottom w:val="none" w:sz="0" w:space="0" w:color="auto"/>
        <w:right w:val="none" w:sz="0" w:space="0" w:color="auto"/>
      </w:divBdr>
      <w:divsChild>
        <w:div w:id="694502755">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167071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7169047">
          <w:marLeft w:val="0"/>
          <w:marRight w:val="0"/>
          <w:marTop w:val="0"/>
          <w:marBottom w:val="0"/>
          <w:divBdr>
            <w:top w:val="none" w:sz="0" w:space="0" w:color="auto"/>
            <w:left w:val="none" w:sz="0" w:space="0" w:color="auto"/>
            <w:bottom w:val="none" w:sz="0" w:space="0" w:color="auto"/>
            <w:right w:val="none" w:sz="0" w:space="0" w:color="auto"/>
          </w:divBdr>
        </w:div>
        <w:div w:id="1678579584">
          <w:marLeft w:val="0"/>
          <w:marRight w:val="0"/>
          <w:marTop w:val="0"/>
          <w:marBottom w:val="0"/>
          <w:divBdr>
            <w:top w:val="none" w:sz="0" w:space="0" w:color="auto"/>
            <w:left w:val="none" w:sz="0" w:space="0" w:color="auto"/>
            <w:bottom w:val="none" w:sz="0" w:space="0" w:color="auto"/>
            <w:right w:val="none" w:sz="0" w:space="0" w:color="auto"/>
          </w:divBdr>
          <w:divsChild>
            <w:div w:id="227155202">
              <w:marLeft w:val="0"/>
              <w:marRight w:val="0"/>
              <w:marTop w:val="0"/>
              <w:marBottom w:val="0"/>
              <w:divBdr>
                <w:top w:val="none" w:sz="0" w:space="0" w:color="auto"/>
                <w:left w:val="none" w:sz="0" w:space="0" w:color="auto"/>
                <w:bottom w:val="none" w:sz="0" w:space="0" w:color="auto"/>
                <w:right w:val="none" w:sz="0" w:space="0" w:color="auto"/>
              </w:divBdr>
              <w:divsChild>
                <w:div w:id="1961909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5.xml"/></Relationships>
</file>

<file path=word/_rels/footer4.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7.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1.vsdx"/><Relationship Id="rId1" Type="http://schemas.openxmlformats.org/officeDocument/2006/relationships/image" Target="media/image7.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ApplicationNote_Template.dotx</Template>
  <TotalTime>25</TotalTime>
  <Pages>8</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3890</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Pavlakis, Iason-Georgios</cp:lastModifiedBy>
  <cp:revision>15</cp:revision>
  <cp:lastPrinted>2015-09-29T08:31:00Z</cp:lastPrinted>
  <dcterms:created xsi:type="dcterms:W3CDTF">2022-05-06T15:56:00Z</dcterms:created>
  <dcterms:modified xsi:type="dcterms:W3CDTF">2022-05-26T15:55:00Z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y fmtid="{D5CDD505-2E9C-101B-9397-08002B2CF9AE}" pid="12" name="MSIP_Label_ff031559-ef28-4101-9dff-d9463877199a_Enabled">
    <vt:lpwstr>true</vt:lpwstr>
  </property>
  <property fmtid="{D5CDD505-2E9C-101B-9397-08002B2CF9AE}" pid="13" name="MSIP_Label_ff031559-ef28-4101-9dff-d9463877199a_SetDate">
    <vt:lpwstr>2022-05-26T15:32:27Z</vt:lpwstr>
  </property>
  <property fmtid="{D5CDD505-2E9C-101B-9397-08002B2CF9AE}" pid="14" name="MSIP_Label_ff031559-ef28-4101-9dff-d9463877199a_Method">
    <vt:lpwstr>Privileged</vt:lpwstr>
  </property>
  <property fmtid="{D5CDD505-2E9C-101B-9397-08002B2CF9AE}" pid="15" name="MSIP_Label_ff031559-ef28-4101-9dff-d9463877199a_Name">
    <vt:lpwstr>Personal</vt:lpwstr>
  </property>
  <property fmtid="{D5CDD505-2E9C-101B-9397-08002B2CF9AE}" pid="16" name="MSIP_Label_ff031559-ef28-4101-9dff-d9463877199a_SiteId">
    <vt:lpwstr>33440fc6-b7c7-412c-bb73-0e70b0198d5a</vt:lpwstr>
  </property>
  <property fmtid="{D5CDD505-2E9C-101B-9397-08002B2CF9AE}" pid="17" name="MSIP_Label_ff031559-ef28-4101-9dff-d9463877199a_ActionId">
    <vt:lpwstr>1e637058-8de0-452a-ae87-7100d13da500</vt:lpwstr>
  </property>
  <property fmtid="{D5CDD505-2E9C-101B-9397-08002B2CF9AE}" pid="18" name="MSIP_Label_ff031559-ef28-4101-9dff-d9463877199a_ContentBits">
    <vt:lpwstr>0</vt:lpwstr>
  </property>
</Properties>
</file>